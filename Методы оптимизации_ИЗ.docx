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1B3B" w14:textId="77777777" w:rsidR="00CA4A51" w:rsidRDefault="00CA4A51" w:rsidP="00CA4A51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63EA53B1" w14:textId="77777777" w:rsidR="00CA4A51" w:rsidRDefault="00CA4A51" w:rsidP="00CA4A51">
      <w:pPr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</w:t>
      </w:r>
    </w:p>
    <w:p w14:paraId="384504E6" w14:textId="59170A13" w:rsidR="00CA4A51" w:rsidRDefault="00CA4A51" w:rsidP="00CA4A51">
      <w:pPr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09097378" w14:textId="2B46CCC6" w:rsidR="00CA4A51" w:rsidRDefault="004A1870" w:rsidP="004A1870">
      <w:pPr>
        <w:spacing w:before="24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64A4FC7A" w14:textId="2BEB59C1" w:rsidR="00CA4A51" w:rsidRDefault="004A1870" w:rsidP="00CA4A51">
      <w:pPr>
        <w:jc w:val="center"/>
        <w:rPr>
          <w:szCs w:val="28"/>
        </w:rPr>
      </w:pPr>
      <w:r>
        <w:rPr>
          <w:szCs w:val="28"/>
        </w:rPr>
        <w:t>(ФГАОУ ВО «ЮФУ»)</w:t>
      </w:r>
    </w:p>
    <w:p w14:paraId="019019C6" w14:textId="77777777" w:rsidR="00CA4A51" w:rsidRDefault="00CA4A51" w:rsidP="00CA4A51">
      <w:pPr>
        <w:spacing w:before="24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69068015" w14:textId="604F1CFC" w:rsidR="004A1870" w:rsidRDefault="00CA4A51" w:rsidP="00ED52DA">
      <w:pPr>
        <w:jc w:val="center"/>
        <w:rPr>
          <w:szCs w:val="28"/>
        </w:rPr>
      </w:pPr>
      <w:r>
        <w:rPr>
          <w:szCs w:val="28"/>
        </w:rPr>
        <w:t>Кафедра высшей математики</w:t>
      </w:r>
    </w:p>
    <w:p w14:paraId="3B6BBDDD" w14:textId="10B56DC0" w:rsidR="004A1870" w:rsidRDefault="00CF34FE" w:rsidP="00ED52DA">
      <w:pPr>
        <w:pStyle w:val="afffc"/>
      </w:pPr>
      <w:r>
        <w:t>ИНДИВИДУАЛЬНАЯ РАБОТА</w:t>
      </w:r>
    </w:p>
    <w:p w14:paraId="47F553BF" w14:textId="701F5887" w:rsidR="004A1870" w:rsidRDefault="004A1870" w:rsidP="00A67763">
      <w:pPr>
        <w:spacing w:after="240"/>
        <w:jc w:val="center"/>
        <w:rPr>
          <w:szCs w:val="28"/>
        </w:rPr>
      </w:pPr>
      <w:r>
        <w:rPr>
          <w:szCs w:val="28"/>
        </w:rPr>
        <w:t>по дисциплине «</w:t>
      </w:r>
      <w:r w:rsidR="00A67763">
        <w:rPr>
          <w:szCs w:val="28"/>
        </w:rPr>
        <w:t>Методы оптимизации</w:t>
      </w:r>
      <w:r>
        <w:rPr>
          <w:szCs w:val="28"/>
        </w:rPr>
        <w:t>»</w:t>
      </w:r>
    </w:p>
    <w:p w14:paraId="2CDAC51F" w14:textId="1C177A51" w:rsidR="0020212E" w:rsidRPr="002D6B36" w:rsidRDefault="00CF34FE" w:rsidP="00CF34FE">
      <w:pPr>
        <w:pStyle w:val="afffa"/>
        <w:spacing w:after="4680" w:line="240" w:lineRule="auto"/>
      </w:pPr>
      <w:r>
        <w:t>Программная реализация алгоритма решения транспортной задачи и проведение тестирования разработанной программы на заданной выборке примеров</w:t>
      </w:r>
    </w:p>
    <w:tbl>
      <w:tblPr>
        <w:tblStyle w:val="af1"/>
        <w:tblpPr w:leftFromText="181" w:rightFromText="181" w:vertAnchor="text" w:horzAnchor="page" w:tblpXSpec="center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20212E" w14:paraId="12BD3A3C" w14:textId="77777777" w:rsidTr="0020212E">
        <w:trPr>
          <w:trHeight w:val="966"/>
        </w:trPr>
        <w:tc>
          <w:tcPr>
            <w:tcW w:w="3256" w:type="dxa"/>
          </w:tcPr>
          <w:p w14:paraId="02896B48" w14:textId="77777777" w:rsidR="0020212E" w:rsidRPr="0020212E" w:rsidRDefault="0020212E" w:rsidP="0020212E">
            <w:pPr>
              <w:ind w:firstLine="0"/>
              <w:rPr>
                <w:szCs w:val="28"/>
              </w:rPr>
            </w:pPr>
            <w:r w:rsidRPr="0020212E">
              <w:rPr>
                <w:szCs w:val="28"/>
              </w:rPr>
              <w:t>Выполнил</w:t>
            </w:r>
          </w:p>
          <w:p w14:paraId="6CE55F54" w14:textId="77777777" w:rsidR="0020212E" w:rsidRPr="0020212E" w:rsidRDefault="0020212E" w:rsidP="0020212E">
            <w:pPr>
              <w:ind w:firstLine="0"/>
              <w:rPr>
                <w:szCs w:val="28"/>
              </w:rPr>
            </w:pPr>
            <w:r w:rsidRPr="0020212E">
              <w:rPr>
                <w:szCs w:val="28"/>
              </w:rPr>
              <w:t>студент группы КТбо3-1</w:t>
            </w:r>
          </w:p>
        </w:tc>
        <w:tc>
          <w:tcPr>
            <w:tcW w:w="2974" w:type="dxa"/>
            <w:vAlign w:val="bottom"/>
          </w:tcPr>
          <w:p w14:paraId="3686FFDF" w14:textId="77777777" w:rsidR="0020212E" w:rsidRPr="004A1870" w:rsidRDefault="0020212E" w:rsidP="0020212E">
            <w:pPr>
              <w:ind w:firstLine="0"/>
              <w:jc w:val="center"/>
              <w:rPr>
                <w:szCs w:val="28"/>
              </w:rPr>
            </w:pPr>
            <w:r>
              <w:t>___________</w:t>
            </w:r>
          </w:p>
        </w:tc>
        <w:tc>
          <w:tcPr>
            <w:tcW w:w="3115" w:type="dxa"/>
            <w:vAlign w:val="bottom"/>
          </w:tcPr>
          <w:p w14:paraId="7412DD35" w14:textId="05D457B1" w:rsidR="0020212E" w:rsidRPr="004A1870" w:rsidRDefault="0020212E" w:rsidP="0020212E">
            <w:pPr>
              <w:ind w:firstLine="0"/>
              <w:jc w:val="right"/>
              <w:rPr>
                <w:szCs w:val="28"/>
              </w:rPr>
            </w:pPr>
            <w:r w:rsidRPr="004A1870">
              <w:rPr>
                <w:szCs w:val="28"/>
              </w:rPr>
              <w:t>Беридзе</w:t>
            </w:r>
            <w:r w:rsidR="007C6536">
              <w:rPr>
                <w:szCs w:val="28"/>
              </w:rPr>
              <w:t xml:space="preserve"> И. Д.</w:t>
            </w:r>
          </w:p>
        </w:tc>
      </w:tr>
      <w:tr w:rsidR="0020212E" w14:paraId="468402D1" w14:textId="77777777" w:rsidTr="0020212E">
        <w:trPr>
          <w:trHeight w:val="966"/>
        </w:trPr>
        <w:tc>
          <w:tcPr>
            <w:tcW w:w="3256" w:type="dxa"/>
          </w:tcPr>
          <w:p w14:paraId="006FCC91" w14:textId="77777777" w:rsidR="0020212E" w:rsidRPr="0020212E" w:rsidRDefault="0020212E" w:rsidP="0020212E">
            <w:pPr>
              <w:ind w:firstLine="0"/>
              <w:rPr>
                <w:szCs w:val="28"/>
              </w:rPr>
            </w:pPr>
            <w:r w:rsidRPr="0020212E">
              <w:rPr>
                <w:szCs w:val="28"/>
              </w:rPr>
              <w:t>Приняла</w:t>
            </w:r>
          </w:p>
          <w:p w14:paraId="5C079610" w14:textId="77777777" w:rsidR="0020212E" w:rsidRPr="0020212E" w:rsidRDefault="0020212E" w:rsidP="0020212E">
            <w:pPr>
              <w:ind w:firstLine="0"/>
              <w:rPr>
                <w:szCs w:val="28"/>
              </w:rPr>
            </w:pPr>
            <w:r w:rsidRPr="0020212E">
              <w:rPr>
                <w:szCs w:val="28"/>
              </w:rPr>
              <w:t>Доцент ИКТИБ</w:t>
            </w:r>
          </w:p>
        </w:tc>
        <w:tc>
          <w:tcPr>
            <w:tcW w:w="2974" w:type="dxa"/>
            <w:vAlign w:val="bottom"/>
          </w:tcPr>
          <w:p w14:paraId="2A14D748" w14:textId="77777777" w:rsidR="0020212E" w:rsidRPr="0020212E" w:rsidRDefault="0020212E" w:rsidP="0020212E">
            <w:pPr>
              <w:ind w:firstLine="0"/>
              <w:jc w:val="center"/>
              <w:rPr>
                <w:szCs w:val="28"/>
              </w:rPr>
            </w:pPr>
            <w:r>
              <w:t>___________</w:t>
            </w:r>
          </w:p>
        </w:tc>
        <w:tc>
          <w:tcPr>
            <w:tcW w:w="3115" w:type="dxa"/>
            <w:vAlign w:val="bottom"/>
          </w:tcPr>
          <w:p w14:paraId="7C93A092" w14:textId="278D4E76" w:rsidR="0020212E" w:rsidRPr="0020212E" w:rsidRDefault="00C05D28" w:rsidP="0020212E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Липко</w:t>
            </w:r>
            <w:r w:rsidR="007C6536">
              <w:rPr>
                <w:szCs w:val="28"/>
              </w:rPr>
              <w:t xml:space="preserve"> Ю</w:t>
            </w:r>
            <w:r w:rsidR="007C6536" w:rsidRPr="0020212E">
              <w:rPr>
                <w:szCs w:val="28"/>
              </w:rPr>
              <w:t xml:space="preserve">. </w:t>
            </w:r>
            <w:r w:rsidR="007C6536">
              <w:rPr>
                <w:szCs w:val="28"/>
              </w:rPr>
              <w:t>Ю</w:t>
            </w:r>
            <w:r w:rsidR="007C6536" w:rsidRPr="0020212E">
              <w:rPr>
                <w:szCs w:val="28"/>
              </w:rPr>
              <w:t>.</w:t>
            </w:r>
          </w:p>
        </w:tc>
      </w:tr>
    </w:tbl>
    <w:sdt>
      <w:sdtPr>
        <w:rPr>
          <w:rFonts w:eastAsia="Times New Roman" w:cs="Times New Roman"/>
          <w:b w:val="0"/>
          <w:caps w:val="0"/>
          <w:color w:val="auto"/>
          <w:szCs w:val="20"/>
        </w:rPr>
        <w:id w:val="-17935798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F102F2" w14:textId="03ED8825" w:rsidR="005165CC" w:rsidRDefault="005165CC" w:rsidP="005165CC">
          <w:pPr>
            <w:pStyle w:val="afe"/>
          </w:pPr>
          <w:r>
            <w:t>Оглавление</w:t>
          </w:r>
        </w:p>
        <w:p w14:paraId="22879918" w14:textId="33308B74" w:rsidR="00DC77E5" w:rsidRDefault="008450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"1-1" \h \z \u </w:instrText>
          </w:r>
          <w:r>
            <w:rPr>
              <w:b/>
              <w:noProof/>
            </w:rPr>
            <w:fldChar w:fldCharType="separate"/>
          </w:r>
          <w:hyperlink w:anchor="_Toc151386331" w:history="1">
            <w:r w:rsidR="00DC77E5" w:rsidRPr="00E8142A">
              <w:rPr>
                <w:rStyle w:val="af0"/>
                <w:noProof/>
              </w:rPr>
              <w:t>Введение</w:t>
            </w:r>
            <w:r w:rsidR="00DC77E5">
              <w:rPr>
                <w:noProof/>
                <w:webHidden/>
              </w:rPr>
              <w:tab/>
            </w:r>
            <w:r w:rsidR="00DC77E5">
              <w:rPr>
                <w:noProof/>
                <w:webHidden/>
              </w:rPr>
              <w:fldChar w:fldCharType="begin"/>
            </w:r>
            <w:r w:rsidR="00DC77E5">
              <w:rPr>
                <w:noProof/>
                <w:webHidden/>
              </w:rPr>
              <w:instrText xml:space="preserve"> PAGEREF _Toc151386331 \h </w:instrText>
            </w:r>
            <w:r w:rsidR="00DC77E5">
              <w:rPr>
                <w:noProof/>
                <w:webHidden/>
              </w:rPr>
            </w:r>
            <w:r w:rsidR="00DC77E5">
              <w:rPr>
                <w:noProof/>
                <w:webHidden/>
              </w:rPr>
              <w:fldChar w:fldCharType="separate"/>
            </w:r>
            <w:r w:rsidR="00DC77E5">
              <w:rPr>
                <w:noProof/>
                <w:webHidden/>
              </w:rPr>
              <w:t>3</w:t>
            </w:r>
            <w:r w:rsidR="00DC77E5">
              <w:rPr>
                <w:noProof/>
                <w:webHidden/>
              </w:rPr>
              <w:fldChar w:fldCharType="end"/>
            </w:r>
          </w:hyperlink>
        </w:p>
        <w:p w14:paraId="4708E46B" w14:textId="763E8763" w:rsidR="00DC77E5" w:rsidRDefault="00DC77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1386332" w:history="1">
            <w:r w:rsidRPr="00E8142A">
              <w:rPr>
                <w:rStyle w:val="af0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A747" w14:textId="2121B309" w:rsidR="00DC77E5" w:rsidRDefault="00DC77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1386333" w:history="1">
            <w:r w:rsidRPr="00E8142A">
              <w:rPr>
                <w:rStyle w:val="af0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106E" w14:textId="57E6727B" w:rsidR="00DC77E5" w:rsidRDefault="00DC77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1386334" w:history="1">
            <w:r w:rsidRPr="00E8142A">
              <w:rPr>
                <w:rStyle w:val="af0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2A4C" w14:textId="57EBBB0D" w:rsidR="00DC77E5" w:rsidRDefault="00DC77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1386335" w:history="1">
            <w:r w:rsidRPr="00E8142A">
              <w:rPr>
                <w:rStyle w:val="af0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7363" w14:textId="1F0834BC" w:rsidR="00DC77E5" w:rsidRDefault="00DC77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1386336" w:history="1">
            <w:r w:rsidRPr="00E8142A">
              <w:rPr>
                <w:rStyle w:val="af0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B4D7" w14:textId="111E6546" w:rsidR="005165CC" w:rsidRDefault="008450FB" w:rsidP="00895751">
          <w:pPr>
            <w:ind w:firstLine="0"/>
          </w:pPr>
          <w:r>
            <w:rPr>
              <w:rFonts w:cstheme="minorHAnsi"/>
              <w:b/>
              <w:noProof/>
            </w:rPr>
            <w:fldChar w:fldCharType="end"/>
          </w:r>
        </w:p>
      </w:sdtContent>
    </w:sdt>
    <w:p w14:paraId="70AF8203" w14:textId="77777777" w:rsidR="005165CC" w:rsidRDefault="005165CC" w:rsidP="000733AD">
      <w:pPr>
        <w:pStyle w:val="afff0"/>
      </w:pPr>
      <w:bookmarkStart w:id="0" w:name="_Toc151386331"/>
      <w:r w:rsidRPr="005165CC">
        <w:lastRenderedPageBreak/>
        <w:t>Введение</w:t>
      </w:r>
      <w:bookmarkEnd w:id="0"/>
    </w:p>
    <w:p w14:paraId="2F5F0F9E" w14:textId="4392AE86" w:rsidR="004A12AF" w:rsidRDefault="004A12AF" w:rsidP="004A12AF">
      <w:pPr>
        <w:spacing w:before="240"/>
      </w:pPr>
      <w:r>
        <w:t>Транспортные задачи — это специальный класс задач из разделов линейного программирования. В задачах чаще всего описываются перевозки какого-либо товара из пункта отправления (как правило, с места производства) в пункт назначения (склад или магазин). Также при решении транспортных задач должны учитываться ограничения, накладываемые на объёмы грузов в пунктах отправления, потребность в пунктах назначения. Кроме ограничений, стоит учитывать и стоимость перевозки по заданным маршрутам.</w:t>
      </w:r>
    </w:p>
    <w:p w14:paraId="02DB21B3" w14:textId="186E4CCC" w:rsidR="004A12AF" w:rsidRPr="004A12AF" w:rsidRDefault="004A12AF" w:rsidP="004A12AF">
      <w:r>
        <w:t>Задачей транспортных задач является оптимизация перевозок с учётом всех ограничений.</w:t>
      </w:r>
      <w:r w:rsidR="000870FF">
        <w:t xml:space="preserve"> С помощью программной реализации можно существенно сократить время на вычисление</w:t>
      </w:r>
      <w:r w:rsidR="00007773">
        <w:t xml:space="preserve"> целевой функции, описывающей минимальные затраты с учётом всех условий и ограничений.</w:t>
      </w:r>
    </w:p>
    <w:p w14:paraId="1B54C884" w14:textId="32A9E9F1" w:rsidR="00BE4DE3" w:rsidRDefault="00895751" w:rsidP="000733AD">
      <w:pPr>
        <w:pStyle w:val="afff0"/>
      </w:pPr>
      <w:bookmarkStart w:id="1" w:name="_Toc151386332"/>
      <w:r>
        <w:lastRenderedPageBreak/>
        <w:t>Ц</w:t>
      </w:r>
      <w:r w:rsidR="00BE4DE3">
        <w:t>ели и задачи</w:t>
      </w:r>
      <w:bookmarkEnd w:id="1"/>
    </w:p>
    <w:p w14:paraId="68EE7180" w14:textId="2AD5BE79" w:rsidR="00B50059" w:rsidRDefault="00BE4DE3" w:rsidP="000870FF">
      <w:pPr>
        <w:spacing w:before="240"/>
      </w:pPr>
      <w:r w:rsidRPr="00BE4DE3">
        <w:rPr>
          <w:rStyle w:val="aff0"/>
        </w:rPr>
        <w:t>Цель работы</w:t>
      </w:r>
      <w:r>
        <w:t xml:space="preserve"> — </w:t>
      </w:r>
      <w:r w:rsidR="000870FF">
        <w:t>программная реализация алгоритма решения транспортной задачи и тестирование на заданной выборке примеров.</w:t>
      </w:r>
    </w:p>
    <w:p w14:paraId="13EA9A0B" w14:textId="1C6291F6" w:rsidR="000733AD" w:rsidRDefault="000733AD" w:rsidP="000870FF">
      <w:pPr>
        <w:spacing w:before="240"/>
      </w:pPr>
      <w:r w:rsidRPr="000733AD">
        <w:rPr>
          <w:rStyle w:val="aff0"/>
        </w:rPr>
        <w:t>Задачи работы</w:t>
      </w:r>
      <w:r>
        <w:t>:</w:t>
      </w:r>
    </w:p>
    <w:p w14:paraId="6446F930" w14:textId="2E535A10" w:rsidR="000733AD" w:rsidRDefault="000733AD" w:rsidP="000733AD">
      <w:pPr>
        <w:pStyle w:val="a"/>
        <w:numPr>
          <w:ilvl w:val="0"/>
          <w:numId w:val="39"/>
        </w:numPr>
        <w:spacing w:before="240"/>
      </w:pPr>
      <w:r>
        <w:t>Реализовать алгоритм Северо-Западного угла для решения транспортной задачи</w:t>
      </w:r>
      <w:r w:rsidRPr="000733AD">
        <w:t>;</w:t>
      </w:r>
    </w:p>
    <w:p w14:paraId="41A58893" w14:textId="5FF72279" w:rsidR="000733AD" w:rsidRDefault="000733AD" w:rsidP="000733AD">
      <w:pPr>
        <w:pStyle w:val="a"/>
        <w:numPr>
          <w:ilvl w:val="0"/>
          <w:numId w:val="39"/>
        </w:numPr>
        <w:spacing w:before="240"/>
      </w:pPr>
      <w:r>
        <w:t>Реализовать алгоритм минимального транспортного тарифа для решения транспортной задачи</w:t>
      </w:r>
      <w:r w:rsidRPr="000733AD">
        <w:t>;</w:t>
      </w:r>
    </w:p>
    <w:p w14:paraId="4AE52FCB" w14:textId="11F1EB1A" w:rsidR="000733AD" w:rsidRPr="000733AD" w:rsidRDefault="000733AD" w:rsidP="000733AD">
      <w:pPr>
        <w:pStyle w:val="a"/>
        <w:numPr>
          <w:ilvl w:val="0"/>
          <w:numId w:val="39"/>
        </w:numPr>
        <w:spacing w:before="240"/>
      </w:pPr>
      <w:r>
        <w:t>Найти целевую функцию с помощью одного из двух представленных выше алгоритмов.</w:t>
      </w:r>
    </w:p>
    <w:p w14:paraId="64F8ED30" w14:textId="77777777" w:rsidR="00B50059" w:rsidRDefault="00B50059">
      <w:pPr>
        <w:jc w:val="center"/>
      </w:pPr>
      <w:r>
        <w:br w:type="page"/>
      </w:r>
    </w:p>
    <w:p w14:paraId="4567668B" w14:textId="304FEB10" w:rsidR="00BE4DE3" w:rsidRDefault="00B50059" w:rsidP="000733AD">
      <w:pPr>
        <w:pStyle w:val="afff0"/>
      </w:pPr>
      <w:bookmarkStart w:id="2" w:name="_Toc151386333"/>
      <w:r>
        <w:lastRenderedPageBreak/>
        <w:t>Алгоритм</w:t>
      </w:r>
      <w:bookmarkEnd w:id="2"/>
    </w:p>
    <w:p w14:paraId="7309AF39" w14:textId="6065D2A6" w:rsidR="00B50059" w:rsidRPr="00B50059" w:rsidRDefault="00B50059" w:rsidP="000733AD">
      <w:pPr>
        <w:spacing w:before="240" w:after="240"/>
      </w:pPr>
      <w:r>
        <w:t xml:space="preserve">Для удобства восприятия алгоритм, переведённый в программу на языке </w:t>
      </w:r>
      <w:r>
        <w:rPr>
          <w:lang w:val="en-US"/>
        </w:rPr>
        <w:t>Python</w:t>
      </w:r>
      <w:r w:rsidRPr="00B50059">
        <w:t>3</w:t>
      </w:r>
      <w:r>
        <w:t>, представлен ниже в виде блок-схемы.</w:t>
      </w:r>
    </w:p>
    <w:p w14:paraId="49D76D21" w14:textId="77777777" w:rsidR="000733AD" w:rsidRDefault="000733AD" w:rsidP="000733AD">
      <w:pPr>
        <w:keepNext/>
      </w:pPr>
      <w:r>
        <w:rPr>
          <w:noProof/>
        </w:rPr>
        <w:drawing>
          <wp:inline distT="0" distB="0" distL="0" distR="0" wp14:anchorId="7B05D0CF" wp14:editId="367D1AD0">
            <wp:extent cx="4713541" cy="8014914"/>
            <wp:effectExtent l="0" t="0" r="0" b="5715"/>
            <wp:docPr id="1922071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193" cy="805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18C8" w14:textId="5377D661" w:rsidR="00B74714" w:rsidRDefault="000733AD" w:rsidP="000733AD">
      <w:pPr>
        <w:pStyle w:val="afff3"/>
        <w:ind w:left="2836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Блок-схема</w:t>
      </w:r>
    </w:p>
    <w:p w14:paraId="0D7A19A3" w14:textId="2FCC98E5" w:rsidR="000733AD" w:rsidRDefault="000733AD" w:rsidP="000733AD">
      <w:pPr>
        <w:pStyle w:val="afff0"/>
      </w:pPr>
      <w:bookmarkStart w:id="3" w:name="_Toc151386334"/>
      <w:r>
        <w:lastRenderedPageBreak/>
        <w:t>Структура программы</w:t>
      </w:r>
      <w:bookmarkEnd w:id="3"/>
    </w:p>
    <w:p w14:paraId="7690A588" w14:textId="35796E90" w:rsidR="000733AD" w:rsidRDefault="000733AD" w:rsidP="000733AD">
      <w:pPr>
        <w:spacing w:before="240"/>
      </w:pPr>
      <w:r>
        <w:t xml:space="preserve">Проект содержит в себе два файла: файл класса </w:t>
      </w:r>
      <w:r>
        <w:rPr>
          <w:lang w:val="en-US"/>
        </w:rPr>
        <w:t>Transport</w:t>
      </w:r>
      <w:r w:rsidRPr="000733AD">
        <w:t>.</w:t>
      </w:r>
      <w:proofErr w:type="spellStart"/>
      <w:r>
        <w:rPr>
          <w:lang w:val="en-US"/>
        </w:rPr>
        <w:t>py</w:t>
      </w:r>
      <w:proofErr w:type="spellEnd"/>
      <w:r w:rsidRPr="000733AD">
        <w:t xml:space="preserve"> </w:t>
      </w:r>
      <w:r>
        <w:t xml:space="preserve">и исполняемый файл </w:t>
      </w:r>
      <w:r>
        <w:rPr>
          <w:lang w:val="en-US"/>
        </w:rPr>
        <w:t>main</w:t>
      </w:r>
      <w:r w:rsidRPr="000733AD"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201D224F" w14:textId="7E332A22" w:rsidR="000733AD" w:rsidRDefault="000733AD" w:rsidP="000733AD">
      <w:pPr>
        <w:spacing w:before="240"/>
      </w:pPr>
      <w:r>
        <w:t xml:space="preserve">В файле </w:t>
      </w:r>
      <w:r>
        <w:rPr>
          <w:lang w:val="en-US"/>
        </w:rPr>
        <w:t>Transport</w:t>
      </w:r>
      <w:r w:rsidRPr="000733AD">
        <w:t>.</w:t>
      </w:r>
      <w:proofErr w:type="spellStart"/>
      <w:r>
        <w:rPr>
          <w:lang w:val="en-US"/>
        </w:rPr>
        <w:t>py</w:t>
      </w:r>
      <w:proofErr w:type="spellEnd"/>
      <w:r w:rsidRPr="000733AD">
        <w:t xml:space="preserve"> </w:t>
      </w:r>
      <w:r>
        <w:t>реализован класс, включающий необходимые поля (количество получателей</w:t>
      </w:r>
      <w:r w:rsidR="00684496">
        <w:t>, производителей, объёмы входных и выходных грузов, матрица транспортных тарифов, открытость/закрытость задачи, матрица с итоговым планом, целевая функция), методы класса и вспомогательные функции.</w:t>
      </w:r>
    </w:p>
    <w:p w14:paraId="50AF7FB6" w14:textId="7542FC3C" w:rsidR="00684496" w:rsidRDefault="00684496" w:rsidP="000733AD">
      <w:pPr>
        <w:spacing w:before="240"/>
      </w:pPr>
      <w:r>
        <w:t xml:space="preserve">В файле </w:t>
      </w:r>
      <w:r>
        <w:rPr>
          <w:lang w:val="en-US"/>
        </w:rPr>
        <w:t>main</w:t>
      </w:r>
      <w:r w:rsidRPr="00684496">
        <w:t>.</w:t>
      </w:r>
      <w:proofErr w:type="spellStart"/>
      <w:r>
        <w:rPr>
          <w:lang w:val="en-US"/>
        </w:rPr>
        <w:t>py</w:t>
      </w:r>
      <w:proofErr w:type="spellEnd"/>
      <w:r w:rsidRPr="00684496">
        <w:t xml:space="preserve"> </w:t>
      </w:r>
      <w:r>
        <w:t>реализована работа с пользователем из окна командой строки.</w:t>
      </w:r>
    </w:p>
    <w:p w14:paraId="25D38FEC" w14:textId="4B48CEF1" w:rsidR="00684496" w:rsidRDefault="00684496">
      <w:pPr>
        <w:jc w:val="center"/>
      </w:pPr>
      <w:r>
        <w:br w:type="page"/>
      </w:r>
    </w:p>
    <w:p w14:paraId="228758B8" w14:textId="454169BD" w:rsidR="002E748C" w:rsidRDefault="00684496" w:rsidP="002E748C">
      <w:pPr>
        <w:pStyle w:val="afff0"/>
      </w:pPr>
      <w:bookmarkStart w:id="4" w:name="_Toc151386335"/>
      <w:r>
        <w:lastRenderedPageBreak/>
        <w:t>Листинг программы</w:t>
      </w:r>
      <w:bookmarkEnd w:id="4"/>
    </w:p>
    <w:p w14:paraId="28F01E52" w14:textId="07985A46" w:rsidR="002D6B36" w:rsidRPr="002E748C" w:rsidRDefault="002E748C" w:rsidP="002D6B36">
      <w:pPr>
        <w:spacing w:before="240"/>
        <w:rPr>
          <w:rStyle w:val="aff0"/>
        </w:rPr>
      </w:pPr>
      <w:r w:rsidRPr="002E748C">
        <w:rPr>
          <w:rStyle w:val="aff0"/>
        </w:rPr>
        <w:t>Файл Transport.py:</w:t>
      </w:r>
    </w:p>
    <w:p w14:paraId="76E0E7B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# </w:t>
      </w:r>
      <w:r w:rsidRPr="002D6B36">
        <w:rPr>
          <w:rFonts w:ascii="Consolas" w:hAnsi="Consolas"/>
          <w:color w:val="DCDCCC"/>
          <w:sz w:val="20"/>
        </w:rPr>
        <w:t>Задание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DCDCCC"/>
          <w:sz w:val="20"/>
        </w:rPr>
        <w:t>условий</w:t>
      </w:r>
    </w:p>
    <w:p w14:paraId="2D26FAA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b/>
          <w:bCs/>
          <w:color w:val="DFC47D"/>
          <w:sz w:val="20"/>
          <w:lang w:val="en-US"/>
        </w:rPr>
        <w:t>class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Transport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4B6AAD1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5680003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def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CEDF99"/>
          <w:sz w:val="20"/>
          <w:lang w:val="en-US"/>
        </w:rPr>
        <w:t>__</w:t>
      </w:r>
      <w:proofErr w:type="spellStart"/>
      <w:r w:rsidRPr="002D6B36">
        <w:rPr>
          <w:rFonts w:ascii="Consolas" w:hAnsi="Consolas"/>
          <w:color w:val="CEDF99"/>
          <w:sz w:val="20"/>
          <w:lang w:val="en-US"/>
        </w:rPr>
        <w:t>init</w:t>
      </w:r>
      <w:proofErr w:type="spellEnd"/>
      <w:r w:rsidRPr="002D6B36">
        <w:rPr>
          <w:rFonts w:ascii="Consolas" w:hAnsi="Consolas"/>
          <w:color w:val="CEDF99"/>
          <w:sz w:val="20"/>
          <w:lang w:val="en-US"/>
        </w:rPr>
        <w:t>__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0794E6D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makers</w:t>
      </w:r>
      <w:proofErr w:type="spellEnd"/>
      <w:proofErr w:type="gram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5</w:t>
      </w:r>
      <w:r w:rsidRPr="002D6B36">
        <w:rPr>
          <w:rFonts w:ascii="Consolas" w:hAnsi="Consolas"/>
          <w:color w:val="DCDCCC"/>
          <w:sz w:val="20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Количество отправителей (производителей)</w:t>
      </w:r>
    </w:p>
    <w:p w14:paraId="7667B98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customers</w:t>
      </w:r>
      <w:proofErr w:type="spellEnd"/>
      <w:proofErr w:type="gram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3</w:t>
      </w:r>
      <w:r w:rsidRPr="002D6B36">
        <w:rPr>
          <w:rFonts w:ascii="Consolas" w:hAnsi="Consolas"/>
          <w:color w:val="DCDCCC"/>
          <w:sz w:val="20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Количество получателей (заказчиков)</w:t>
      </w:r>
    </w:p>
    <w:p w14:paraId="0445C64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needs</w:t>
      </w:r>
      <w:proofErr w:type="spellEnd"/>
      <w:proofErr w:type="gram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[</w:t>
      </w:r>
      <w:r w:rsidRPr="002D6B36">
        <w:rPr>
          <w:rFonts w:ascii="Consolas" w:hAnsi="Consolas"/>
          <w:color w:val="8CD0D3"/>
          <w:sz w:val="20"/>
        </w:rPr>
        <w:t>60</w:t>
      </w:r>
      <w:r w:rsidRPr="002D6B36">
        <w:rPr>
          <w:rFonts w:ascii="Consolas" w:hAnsi="Consolas"/>
          <w:b/>
          <w:bCs/>
          <w:color w:val="9F9D6D"/>
          <w:sz w:val="20"/>
        </w:rPr>
        <w:t>,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60</w:t>
      </w:r>
      <w:r w:rsidRPr="002D6B36">
        <w:rPr>
          <w:rFonts w:ascii="Consolas" w:hAnsi="Consolas"/>
          <w:b/>
          <w:bCs/>
          <w:color w:val="9F9D6D"/>
          <w:sz w:val="20"/>
        </w:rPr>
        <w:t>,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50</w:t>
      </w:r>
      <w:r w:rsidRPr="002D6B36">
        <w:rPr>
          <w:rFonts w:ascii="Consolas" w:hAnsi="Consolas"/>
          <w:b/>
          <w:bCs/>
          <w:color w:val="9F9D6D"/>
          <w:sz w:val="20"/>
        </w:rPr>
        <w:t>]</w:t>
      </w:r>
      <w:r w:rsidRPr="002D6B36">
        <w:rPr>
          <w:rFonts w:ascii="Consolas" w:hAnsi="Consolas"/>
          <w:color w:val="DCDCCC"/>
          <w:sz w:val="20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Необходимые получателям объёмы</w:t>
      </w:r>
    </w:p>
    <w:p w14:paraId="03D3DE2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volume</w:t>
      </w:r>
      <w:proofErr w:type="spellEnd"/>
      <w:proofErr w:type="gram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[</w:t>
      </w:r>
      <w:r w:rsidRPr="002D6B36">
        <w:rPr>
          <w:rFonts w:ascii="Consolas" w:hAnsi="Consolas"/>
          <w:color w:val="8CD0D3"/>
          <w:sz w:val="20"/>
        </w:rPr>
        <w:t>30</w:t>
      </w:r>
      <w:r w:rsidRPr="002D6B36">
        <w:rPr>
          <w:rFonts w:ascii="Consolas" w:hAnsi="Consolas"/>
          <w:b/>
          <w:bCs/>
          <w:color w:val="9F9D6D"/>
          <w:sz w:val="20"/>
        </w:rPr>
        <w:t>,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20</w:t>
      </w:r>
      <w:r w:rsidRPr="002D6B36">
        <w:rPr>
          <w:rFonts w:ascii="Consolas" w:hAnsi="Consolas"/>
          <w:b/>
          <w:bCs/>
          <w:color w:val="9F9D6D"/>
          <w:sz w:val="20"/>
        </w:rPr>
        <w:t>,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55</w:t>
      </w:r>
      <w:r w:rsidRPr="002D6B36">
        <w:rPr>
          <w:rFonts w:ascii="Consolas" w:hAnsi="Consolas"/>
          <w:b/>
          <w:bCs/>
          <w:color w:val="9F9D6D"/>
          <w:sz w:val="20"/>
        </w:rPr>
        <w:t>,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40</w:t>
      </w:r>
      <w:r w:rsidRPr="002D6B36">
        <w:rPr>
          <w:rFonts w:ascii="Consolas" w:hAnsi="Consolas"/>
          <w:b/>
          <w:bCs/>
          <w:color w:val="9F9D6D"/>
          <w:sz w:val="20"/>
        </w:rPr>
        <w:t>,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25</w:t>
      </w:r>
      <w:r w:rsidRPr="002D6B36">
        <w:rPr>
          <w:rFonts w:ascii="Consolas" w:hAnsi="Consolas"/>
          <w:b/>
          <w:bCs/>
          <w:color w:val="9F9D6D"/>
          <w:sz w:val="20"/>
        </w:rPr>
        <w:t>]</w:t>
      </w:r>
      <w:r w:rsidRPr="002D6B36">
        <w:rPr>
          <w:rFonts w:ascii="Consolas" w:hAnsi="Consolas"/>
          <w:color w:val="DCDCCC"/>
          <w:sz w:val="20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Имеющиеся у отправителей объёмы</w:t>
      </w:r>
    </w:p>
    <w:p w14:paraId="71FEEBB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rate</w:t>
      </w:r>
      <w:proofErr w:type="spellEnd"/>
      <w:proofErr w:type="gram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[]</w:t>
      </w:r>
      <w:r w:rsidRPr="002D6B36">
        <w:rPr>
          <w:rFonts w:ascii="Consolas" w:hAnsi="Consolas"/>
          <w:color w:val="DCDCCC"/>
          <w:sz w:val="20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Транспортный тариф</w:t>
      </w:r>
    </w:p>
    <w:p w14:paraId="5BA4B77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close</w:t>
      </w:r>
      <w:proofErr w:type="spellEnd"/>
      <w:proofErr w:type="gram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True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Закрытость задачи</w:t>
      </w:r>
    </w:p>
    <w:p w14:paraId="5920670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vol_out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proofErr w:type="gramStart"/>
      <w:r w:rsidRPr="002D6B36">
        <w:rPr>
          <w:rFonts w:ascii="Consolas" w:hAnsi="Consolas"/>
          <w:b/>
          <w:bCs/>
          <w:color w:val="9F9D6D"/>
          <w:sz w:val="20"/>
        </w:rPr>
        <w:t>[]</w:t>
      </w:r>
      <w:r w:rsidRPr="002D6B36">
        <w:rPr>
          <w:rFonts w:ascii="Consolas" w:hAnsi="Consolas"/>
          <w:color w:val="DCDCCC"/>
          <w:sz w:val="20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</w:t>
      </w:r>
      <w:proofErr w:type="gramEnd"/>
      <w:r w:rsidRPr="002D6B36">
        <w:rPr>
          <w:rFonts w:ascii="Consolas" w:hAnsi="Consolas"/>
          <w:b/>
          <w:bCs/>
          <w:i/>
          <w:iCs/>
          <w:color w:val="7F9F7F"/>
          <w:sz w:val="20"/>
        </w:rPr>
        <w:t xml:space="preserve"> Итоговый план</w:t>
      </w:r>
    </w:p>
    <w:p w14:paraId="4B1CE32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f</w:t>
      </w:r>
      <w:proofErr w:type="gramEnd"/>
      <w:r w:rsidRPr="002D6B36">
        <w:rPr>
          <w:rFonts w:ascii="Consolas" w:hAnsi="Consolas"/>
          <w:color w:val="DCDCCC"/>
          <w:sz w:val="20"/>
        </w:rPr>
        <w:t>_min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0</w:t>
      </w:r>
      <w:r w:rsidRPr="002D6B36">
        <w:rPr>
          <w:rFonts w:ascii="Consolas" w:hAnsi="Consolas"/>
          <w:color w:val="DCDCCC"/>
          <w:sz w:val="20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Целевая функция</w:t>
      </w:r>
    </w:p>
    <w:p w14:paraId="2E438C8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</w:p>
    <w:p w14:paraId="707257A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Установка количества производителей и заказчиков</w:t>
      </w:r>
    </w:p>
    <w:p w14:paraId="6D99883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def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</w:rPr>
        <w:t>m_c_</w:t>
      </w:r>
      <w:proofErr w:type="gramStart"/>
      <w:r w:rsidRPr="002D6B36">
        <w:rPr>
          <w:rFonts w:ascii="Consolas" w:hAnsi="Consolas"/>
          <w:color w:val="CEDF99"/>
          <w:sz w:val="20"/>
        </w:rPr>
        <w:t>set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spellStart"/>
      <w:proofErr w:type="gramEnd"/>
      <w:r w:rsidRPr="002D6B36">
        <w:rPr>
          <w:rFonts w:ascii="Consolas" w:hAnsi="Consolas"/>
          <w:color w:val="DCDCCC"/>
          <w:sz w:val="20"/>
        </w:rPr>
        <w:t>self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,</w:t>
      </w:r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</w:rPr>
        <w:t>make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,</w:t>
      </w:r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</w:rPr>
        <w:t>cust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):</w:t>
      </w:r>
    </w:p>
    <w:p w14:paraId="360CA5F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if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make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&gt;</w:t>
      </w:r>
      <w:proofErr w:type="gram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25</w:t>
      </w:r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or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</w:rPr>
        <w:t>cust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&gt;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25</w:t>
      </w:r>
      <w:r w:rsidRPr="002D6B36">
        <w:rPr>
          <w:rFonts w:ascii="Consolas" w:hAnsi="Consolas"/>
          <w:b/>
          <w:bCs/>
          <w:color w:val="9F9D6D"/>
          <w:sz w:val="20"/>
        </w:rPr>
        <w:t>:</w:t>
      </w:r>
    </w:p>
    <w:p w14:paraId="1E48B14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DCA3A3"/>
          <w:sz w:val="20"/>
        </w:rPr>
        <w:t>'Слишком много получателей и/или отправителей!'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65C6C15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DCA3A3"/>
          <w:sz w:val="20"/>
        </w:rPr>
        <w:t>'     Принимается не больше 25!\n'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14F530A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return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</w:p>
    <w:p w14:paraId="1D585A0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else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61826C7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makers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make</w:t>
      </w:r>
    </w:p>
    <w:p w14:paraId="6388450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customers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cust</w:t>
      </w:r>
      <w:proofErr w:type="spellEnd"/>
    </w:p>
    <w:p w14:paraId="7DCE27E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return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1</w:t>
      </w:r>
    </w:p>
    <w:p w14:paraId="68DD2EB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085526A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# def </w:t>
      </w:r>
      <w:proofErr w:type="gramStart"/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>extend(</w:t>
      </w:r>
      <w:proofErr w:type="gramEnd"/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self, </w:t>
      </w:r>
      <w:proofErr w:type="spellStart"/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>need_or_vol</w:t>
      </w:r>
      <w:proofErr w:type="spellEnd"/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>):</w:t>
      </w:r>
    </w:p>
    <w:p w14:paraId="45B7984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 xml:space="preserve">#     </w:t>
      </w:r>
      <w:proofErr w:type="spellStart"/>
      <w:r w:rsidRPr="002D6B36">
        <w:rPr>
          <w:rFonts w:ascii="Consolas" w:hAnsi="Consolas"/>
          <w:b/>
          <w:bCs/>
          <w:i/>
          <w:iCs/>
          <w:color w:val="7F9F7F"/>
          <w:sz w:val="20"/>
        </w:rPr>
        <w:t>t_need</w:t>
      </w:r>
      <w:proofErr w:type="spellEnd"/>
      <w:r w:rsidRPr="002D6B36">
        <w:rPr>
          <w:rFonts w:ascii="Consolas" w:hAnsi="Consolas"/>
          <w:b/>
          <w:bCs/>
          <w:i/>
          <w:iCs/>
          <w:color w:val="7F9F7F"/>
          <w:sz w:val="20"/>
        </w:rPr>
        <w:t xml:space="preserve"> = "Введите необходимые объёмы грузов:"</w:t>
      </w:r>
    </w:p>
    <w:p w14:paraId="2F5A831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 xml:space="preserve">#     </w:t>
      </w:r>
      <w:proofErr w:type="spellStart"/>
      <w:r w:rsidRPr="002D6B36">
        <w:rPr>
          <w:rFonts w:ascii="Consolas" w:hAnsi="Consolas"/>
          <w:b/>
          <w:bCs/>
          <w:i/>
          <w:iCs/>
          <w:color w:val="7F9F7F"/>
          <w:sz w:val="20"/>
        </w:rPr>
        <w:t>t_vol</w:t>
      </w:r>
      <w:proofErr w:type="spellEnd"/>
      <w:r w:rsidRPr="002D6B36">
        <w:rPr>
          <w:rFonts w:ascii="Consolas" w:hAnsi="Consolas"/>
          <w:b/>
          <w:bCs/>
          <w:i/>
          <w:iCs/>
          <w:color w:val="7F9F7F"/>
          <w:sz w:val="20"/>
        </w:rPr>
        <w:t xml:space="preserve"> = "Введите имеющиеся объёмы грузов:"</w:t>
      </w:r>
    </w:p>
    <w:p w14:paraId="3E63B6E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>#</w:t>
      </w:r>
    </w:p>
    <w:p w14:paraId="126CF34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#     </w:t>
      </w:r>
      <w:proofErr w:type="gramStart"/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>while</w:t>
      </w:r>
      <w:proofErr w:type="gramEnd"/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 True:</w:t>
      </w:r>
    </w:p>
    <w:p w14:paraId="78BD63B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>#         print(</w:t>
      </w:r>
      <w:proofErr w:type="spellStart"/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>t_need</w:t>
      </w:r>
      <w:proofErr w:type="spellEnd"/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>)</w:t>
      </w:r>
    </w:p>
    <w:p w14:paraId="14A893B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 xml:space="preserve">#         </w:t>
      </w:r>
      <w:proofErr w:type="spellStart"/>
      <w:r w:rsidRPr="002D6B36">
        <w:rPr>
          <w:rFonts w:ascii="Consolas" w:hAnsi="Consolas"/>
          <w:b/>
          <w:bCs/>
          <w:i/>
          <w:iCs/>
          <w:color w:val="7F9F7F"/>
          <w:sz w:val="20"/>
        </w:rPr>
        <w:t>try</w:t>
      </w:r>
      <w:proofErr w:type="spellEnd"/>
      <w:r w:rsidRPr="002D6B36">
        <w:rPr>
          <w:rFonts w:ascii="Consolas" w:hAnsi="Consolas"/>
          <w:b/>
          <w:bCs/>
          <w:i/>
          <w:iCs/>
          <w:color w:val="7F9F7F"/>
          <w:sz w:val="20"/>
        </w:rPr>
        <w:t>:</w:t>
      </w:r>
    </w:p>
    <w:p w14:paraId="2238B58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</w:t>
      </w:r>
    </w:p>
    <w:p w14:paraId="74986C7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</w:p>
    <w:p w14:paraId="1685A6B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Установка объёмов необходимых и имеющихся грузов</w:t>
      </w:r>
    </w:p>
    <w:p w14:paraId="205A593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def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  <w:lang w:val="en-US"/>
        </w:rPr>
        <w:t>n_v_set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451E0B9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[]</w:t>
      </w:r>
    </w:p>
    <w:p w14:paraId="2CAF93E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[]</w:t>
      </w:r>
    </w:p>
    <w:p w14:paraId="66CA861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0286495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74B9530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while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True</w:t>
      </w:r>
      <w:r w:rsidRPr="002D6B36">
        <w:rPr>
          <w:rFonts w:ascii="Consolas" w:hAnsi="Consolas"/>
          <w:b/>
          <w:bCs/>
          <w:color w:val="9F9D6D"/>
          <w:sz w:val="20"/>
        </w:rPr>
        <w:t>:</w:t>
      </w:r>
    </w:p>
    <w:p w14:paraId="04B3BA2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CC9393"/>
          <w:sz w:val="20"/>
        </w:rPr>
        <w:t>"Введите необходимые объёмы грузов:"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7DF9E70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try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7721B8F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list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map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input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().</w:t>
      </w:r>
      <w:r w:rsidRPr="002D6B36">
        <w:rPr>
          <w:rFonts w:ascii="Consolas" w:hAnsi="Consolas"/>
          <w:color w:val="DCDCCC"/>
          <w:sz w:val="20"/>
          <w:lang w:val="en-US"/>
        </w:rPr>
        <w:t>split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()))</w:t>
      </w:r>
    </w:p>
    <w:p w14:paraId="63C27EA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except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</w:rPr>
        <w:t>ValueError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:</w:t>
      </w:r>
    </w:p>
    <w:p w14:paraId="378298A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CC9393"/>
          <w:sz w:val="20"/>
        </w:rPr>
        <w:t>"    Ошибка! Вы ввели не число!"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2827F8E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else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2085219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customers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2E659B7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proofErr w:type="spell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r w:rsidRPr="002D6B36">
        <w:rPr>
          <w:rFonts w:ascii="Consolas" w:hAnsi="Consolas"/>
          <w:color w:val="CC9393"/>
          <w:sz w:val="20"/>
        </w:rPr>
        <w:t>"Принято!"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0B0A956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</w:rPr>
        <w:t>()</w:t>
      </w:r>
    </w:p>
    <w:p w14:paraId="301344F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break</w:t>
      </w:r>
    </w:p>
    <w:p w14:paraId="6E49DE2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22DC1B8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else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71195EC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[]</w:t>
      </w:r>
    </w:p>
    <w:p w14:paraId="755552A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CC9393"/>
          <w:sz w:val="20"/>
          <w:lang w:val="en-US"/>
        </w:rPr>
        <w:t>"</w:t>
      </w:r>
      <w:r w:rsidRPr="002D6B36">
        <w:rPr>
          <w:rFonts w:ascii="Consolas" w:hAnsi="Consolas"/>
          <w:color w:val="CC9393"/>
          <w:sz w:val="20"/>
        </w:rPr>
        <w:t>Недопустимый</w:t>
      </w:r>
      <w:r w:rsidRPr="002D6B36">
        <w:rPr>
          <w:rFonts w:ascii="Consolas" w:hAnsi="Consolas"/>
          <w:color w:val="CC9393"/>
          <w:sz w:val="20"/>
          <w:lang w:val="en-US"/>
        </w:rPr>
        <w:t xml:space="preserve"> </w:t>
      </w:r>
      <w:r w:rsidRPr="002D6B36">
        <w:rPr>
          <w:rFonts w:ascii="Consolas" w:hAnsi="Consolas"/>
          <w:color w:val="CC9393"/>
          <w:sz w:val="20"/>
        </w:rPr>
        <w:t>ввод</w:t>
      </w:r>
      <w:r w:rsidRPr="002D6B36">
        <w:rPr>
          <w:rFonts w:ascii="Consolas" w:hAnsi="Consolas"/>
          <w:color w:val="CC9393"/>
          <w:sz w:val="20"/>
          <w:lang w:val="en-US"/>
        </w:rPr>
        <w:t>!"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6551B02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09DFCB5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6989B10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62588E1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while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True</w:t>
      </w:r>
      <w:r w:rsidRPr="002D6B36">
        <w:rPr>
          <w:rFonts w:ascii="Consolas" w:hAnsi="Consolas"/>
          <w:b/>
          <w:bCs/>
          <w:color w:val="9F9D6D"/>
          <w:sz w:val="20"/>
        </w:rPr>
        <w:t>:</w:t>
      </w:r>
    </w:p>
    <w:p w14:paraId="7A4FE59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lastRenderedPageBreak/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CC9393"/>
          <w:sz w:val="20"/>
        </w:rPr>
        <w:t>"Введите имеющиеся объёмы грузов:"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6626C40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try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783AAD4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list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map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input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().</w:t>
      </w:r>
      <w:r w:rsidRPr="002D6B36">
        <w:rPr>
          <w:rFonts w:ascii="Consolas" w:hAnsi="Consolas"/>
          <w:color w:val="DCDCCC"/>
          <w:sz w:val="20"/>
          <w:lang w:val="en-US"/>
        </w:rPr>
        <w:t>split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()))</w:t>
      </w:r>
    </w:p>
    <w:p w14:paraId="7E16AF9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except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</w:rPr>
        <w:t>ValueError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:</w:t>
      </w:r>
    </w:p>
    <w:p w14:paraId="475A5D2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CC9393"/>
          <w:sz w:val="20"/>
        </w:rPr>
        <w:t>"    Ошибка! Вы ввели не число!"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70B4E81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else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6739111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makers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1351DC6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CC9393"/>
          <w:sz w:val="20"/>
          <w:lang w:val="en-US"/>
        </w:rPr>
        <w:t>"</w:t>
      </w:r>
      <w:r w:rsidRPr="002D6B36">
        <w:rPr>
          <w:rFonts w:ascii="Consolas" w:hAnsi="Consolas"/>
          <w:color w:val="CC9393"/>
          <w:sz w:val="20"/>
        </w:rPr>
        <w:t>Принято</w:t>
      </w:r>
      <w:r w:rsidRPr="002D6B36">
        <w:rPr>
          <w:rFonts w:ascii="Consolas" w:hAnsi="Consolas"/>
          <w:color w:val="CC9393"/>
          <w:sz w:val="20"/>
          <w:lang w:val="en-US"/>
        </w:rPr>
        <w:t>!"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4681199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61C0465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break</w:t>
      </w:r>
    </w:p>
    <w:p w14:paraId="2858760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64B53B1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else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17A7E86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[]</w:t>
      </w:r>
    </w:p>
    <w:p w14:paraId="1F8C4AA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CC9393"/>
          <w:sz w:val="20"/>
          <w:lang w:val="en-US"/>
        </w:rPr>
        <w:t>"</w:t>
      </w:r>
      <w:r w:rsidRPr="002D6B36">
        <w:rPr>
          <w:rFonts w:ascii="Consolas" w:hAnsi="Consolas"/>
          <w:color w:val="CC9393"/>
          <w:sz w:val="20"/>
        </w:rPr>
        <w:t>Недопустимый</w:t>
      </w:r>
      <w:r w:rsidRPr="002D6B36">
        <w:rPr>
          <w:rFonts w:ascii="Consolas" w:hAnsi="Consolas"/>
          <w:color w:val="CC9393"/>
          <w:sz w:val="20"/>
          <w:lang w:val="en-US"/>
        </w:rPr>
        <w:t xml:space="preserve"> </w:t>
      </w:r>
      <w:r w:rsidRPr="002D6B36">
        <w:rPr>
          <w:rFonts w:ascii="Consolas" w:hAnsi="Consolas"/>
          <w:color w:val="CC9393"/>
          <w:sz w:val="20"/>
        </w:rPr>
        <w:t>ввод</w:t>
      </w:r>
      <w:r w:rsidRPr="002D6B36">
        <w:rPr>
          <w:rFonts w:ascii="Consolas" w:hAnsi="Consolas"/>
          <w:color w:val="CC9393"/>
          <w:sz w:val="20"/>
          <w:lang w:val="en-US"/>
        </w:rPr>
        <w:t>!"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6417E2B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volume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0360A93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</w:p>
    <w:p w14:paraId="2E47B78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Установка транспортных тарифов</w:t>
      </w:r>
    </w:p>
    <w:p w14:paraId="1058CA7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def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  <w:lang w:val="en-US"/>
        </w:rPr>
        <w:t>set_rate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395C7DA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[]</w:t>
      </w:r>
    </w:p>
    <w:p w14:paraId="2C4CD5D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1AB3999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771796C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while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True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5EFF821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CC9393"/>
          <w:sz w:val="20"/>
          <w:lang w:val="en-US"/>
        </w:rPr>
        <w:t>"</w:t>
      </w:r>
      <w:r w:rsidRPr="002D6B36">
        <w:rPr>
          <w:rFonts w:ascii="Consolas" w:hAnsi="Consolas"/>
          <w:color w:val="CC9393"/>
          <w:sz w:val="20"/>
        </w:rPr>
        <w:t>Вводите</w:t>
      </w:r>
      <w:r w:rsidRPr="002D6B36">
        <w:rPr>
          <w:rFonts w:ascii="Consolas" w:hAnsi="Consolas"/>
          <w:color w:val="CC9393"/>
          <w:sz w:val="20"/>
          <w:lang w:val="en-US"/>
        </w:rPr>
        <w:t xml:space="preserve"> </w:t>
      </w:r>
      <w:r w:rsidRPr="002D6B36">
        <w:rPr>
          <w:rFonts w:ascii="Consolas" w:hAnsi="Consolas"/>
          <w:color w:val="CC9393"/>
          <w:sz w:val="20"/>
        </w:rPr>
        <w:t>построчно</w:t>
      </w:r>
      <w:r w:rsidRPr="002D6B36">
        <w:rPr>
          <w:rFonts w:ascii="Consolas" w:hAnsi="Consolas"/>
          <w:color w:val="CC9393"/>
          <w:sz w:val="20"/>
          <w:lang w:val="en-US"/>
        </w:rPr>
        <w:t xml:space="preserve"> </w:t>
      </w:r>
      <w:r w:rsidRPr="002D6B36">
        <w:rPr>
          <w:rFonts w:ascii="Consolas" w:hAnsi="Consolas"/>
          <w:color w:val="CC9393"/>
          <w:sz w:val="20"/>
        </w:rPr>
        <w:t>транспортные</w:t>
      </w:r>
      <w:r w:rsidRPr="002D6B36">
        <w:rPr>
          <w:rFonts w:ascii="Consolas" w:hAnsi="Consolas"/>
          <w:color w:val="CC9393"/>
          <w:sz w:val="20"/>
          <w:lang w:val="en-US"/>
        </w:rPr>
        <w:t xml:space="preserve"> </w:t>
      </w:r>
      <w:r w:rsidRPr="002D6B36">
        <w:rPr>
          <w:rFonts w:ascii="Consolas" w:hAnsi="Consolas"/>
          <w:color w:val="CC9393"/>
          <w:sz w:val="20"/>
        </w:rPr>
        <w:t>тарифы</w:t>
      </w:r>
      <w:r w:rsidRPr="002D6B36">
        <w:rPr>
          <w:rFonts w:ascii="Consolas" w:hAnsi="Consolas"/>
          <w:color w:val="CC9393"/>
          <w:sz w:val="20"/>
          <w:lang w:val="en-US"/>
        </w:rPr>
        <w:t>:\n"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0B2DAE1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try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727CF2C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customers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3E7BE77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append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list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map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input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().</w:t>
      </w:r>
      <w:r w:rsidRPr="002D6B36">
        <w:rPr>
          <w:rFonts w:ascii="Consolas" w:hAnsi="Consolas"/>
          <w:color w:val="DCDCCC"/>
          <w:sz w:val="20"/>
          <w:lang w:val="en-US"/>
        </w:rPr>
        <w:t>split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())))</w:t>
      </w:r>
    </w:p>
    <w:p w14:paraId="326B61E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!=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makers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5C96973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[]</w:t>
      </w:r>
    </w:p>
    <w:p w14:paraId="1833950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   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CC9393"/>
          <w:sz w:val="20"/>
          <w:lang w:val="en-US"/>
        </w:rPr>
        <w:t xml:space="preserve">"    </w:t>
      </w:r>
      <w:r w:rsidRPr="002D6B36">
        <w:rPr>
          <w:rFonts w:ascii="Consolas" w:hAnsi="Consolas"/>
          <w:color w:val="CC9393"/>
          <w:sz w:val="20"/>
        </w:rPr>
        <w:t>Недопустимый</w:t>
      </w:r>
      <w:r w:rsidRPr="002D6B36">
        <w:rPr>
          <w:rFonts w:ascii="Consolas" w:hAnsi="Consolas"/>
          <w:color w:val="CC9393"/>
          <w:sz w:val="20"/>
          <w:lang w:val="en-US"/>
        </w:rPr>
        <w:t xml:space="preserve"> </w:t>
      </w:r>
      <w:r w:rsidRPr="002D6B36">
        <w:rPr>
          <w:rFonts w:ascii="Consolas" w:hAnsi="Consolas"/>
          <w:color w:val="CC9393"/>
          <w:sz w:val="20"/>
        </w:rPr>
        <w:t>ввод</w:t>
      </w:r>
      <w:r w:rsidRPr="002D6B36">
        <w:rPr>
          <w:rFonts w:ascii="Consolas" w:hAnsi="Consolas"/>
          <w:color w:val="CC9393"/>
          <w:sz w:val="20"/>
          <w:lang w:val="en-US"/>
        </w:rPr>
        <w:t>!"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0DE855E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raise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StopIteration</w:t>
      </w:r>
      <w:proofErr w:type="spellEnd"/>
      <w:proofErr w:type="gramEnd"/>
    </w:p>
    <w:p w14:paraId="25335EA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except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</w:rPr>
        <w:t>ValueError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:</w:t>
      </w:r>
    </w:p>
    <w:p w14:paraId="3EC2CBD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CC9393"/>
          <w:sz w:val="20"/>
        </w:rPr>
        <w:t>"    Ошибка! Вы ввели не число!"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5212C02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except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StopIteration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3462C28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pass</w:t>
      </w:r>
    </w:p>
    <w:p w14:paraId="4BCE9D5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else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507832E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CC9393"/>
          <w:sz w:val="20"/>
          <w:lang w:val="en-US"/>
        </w:rPr>
        <w:t>"</w:t>
      </w:r>
      <w:r w:rsidRPr="002D6B36">
        <w:rPr>
          <w:rFonts w:ascii="Consolas" w:hAnsi="Consolas"/>
          <w:color w:val="CC9393"/>
          <w:sz w:val="20"/>
        </w:rPr>
        <w:t>Принято</w:t>
      </w:r>
      <w:r w:rsidRPr="002D6B36">
        <w:rPr>
          <w:rFonts w:ascii="Consolas" w:hAnsi="Consolas"/>
          <w:color w:val="CC9393"/>
          <w:sz w:val="20"/>
          <w:lang w:val="en-US"/>
        </w:rPr>
        <w:t>!"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2E45CF9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473A920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break</w:t>
      </w:r>
    </w:p>
    <w:p w14:paraId="2CFFED4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713EB07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0D0549E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Проверка на открытость или закрытость задачи</w:t>
      </w:r>
    </w:p>
    <w:p w14:paraId="1EF1206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def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  <w:lang w:val="en-US"/>
        </w:rPr>
        <w:t>is_close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2375B29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cust_vol_sum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</w:p>
    <w:p w14:paraId="75511F2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make_vol_sum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</w:p>
    <w:p w14:paraId="4424DBE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L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55152AB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cust_vol_sum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+=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L</w:t>
      </w:r>
    </w:p>
    <w:p w14:paraId="2814D41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R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4218A0B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make_vol_sum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+=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R</w:t>
      </w:r>
    </w:p>
    <w:p w14:paraId="45DA4EB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630AB23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cust_vol_sum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make_vol_sum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#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Задача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закрыта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.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Фиктивные отправители или получатели не требуются</w:t>
      </w:r>
    </w:p>
    <w:p w14:paraId="2C6321B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spellStart"/>
      <w:proofErr w:type="gramEnd"/>
      <w:r w:rsidRPr="002D6B36">
        <w:rPr>
          <w:rFonts w:ascii="Consolas" w:hAnsi="Consolas"/>
          <w:color w:val="DCA3A3"/>
          <w:sz w:val="20"/>
        </w:rPr>
        <w:t>f'Задача</w:t>
      </w:r>
      <w:proofErr w:type="spellEnd"/>
      <w:r w:rsidRPr="002D6B36">
        <w:rPr>
          <w:rFonts w:ascii="Consolas" w:hAnsi="Consolas"/>
          <w:color w:val="DCA3A3"/>
          <w:sz w:val="20"/>
        </w:rPr>
        <w:t xml:space="preserve"> закрыта (сумма = {</w:t>
      </w:r>
      <w:proofErr w:type="spellStart"/>
      <w:r w:rsidRPr="002D6B36">
        <w:rPr>
          <w:rFonts w:ascii="Consolas" w:hAnsi="Consolas"/>
          <w:color w:val="DCDCCC"/>
          <w:sz w:val="20"/>
        </w:rPr>
        <w:t>cust_vol_sum</w:t>
      </w:r>
      <w:proofErr w:type="spellEnd"/>
      <w:r w:rsidRPr="002D6B36">
        <w:rPr>
          <w:rFonts w:ascii="Consolas" w:hAnsi="Consolas"/>
          <w:color w:val="DCA3A3"/>
          <w:sz w:val="20"/>
        </w:rPr>
        <w:t>}).'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72109B5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)):</w:t>
      </w:r>
    </w:p>
    <w:p w14:paraId="0223D46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])):</w:t>
      </w:r>
    </w:p>
    <w:p w14:paraId="3398936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end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A3A3"/>
          <w:sz w:val="20"/>
          <w:lang w:val="en-US"/>
        </w:rPr>
        <w:t>' '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7F5B359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6924305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  <w:lang w:val="en-US"/>
        </w:rPr>
        <w:t>elif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cust_vol_sum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&lt;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make_vol_sum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#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Задача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открыта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.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Необходимо добавить фиктивного заказчика</w:t>
      </w:r>
    </w:p>
    <w:p w14:paraId="2C6003F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close</w:t>
      </w:r>
      <w:proofErr w:type="spellEnd"/>
      <w:proofErr w:type="gram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</w:rPr>
        <w:t>False</w:t>
      </w:r>
      <w:proofErr w:type="spellEnd"/>
    </w:p>
    <w:p w14:paraId="7A855D6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dif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make_vol_sum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-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cust_vol_sum</w:t>
      </w:r>
      <w:proofErr w:type="spellEnd"/>
    </w:p>
    <w:p w14:paraId="695CC1C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spellStart"/>
      <w:proofErr w:type="gramEnd"/>
      <w:r w:rsidRPr="002D6B36">
        <w:rPr>
          <w:rFonts w:ascii="Consolas" w:hAnsi="Consolas"/>
          <w:color w:val="DCA3A3"/>
          <w:sz w:val="20"/>
        </w:rPr>
        <w:t>f'Задача</w:t>
      </w:r>
      <w:proofErr w:type="spellEnd"/>
      <w:r w:rsidRPr="002D6B36">
        <w:rPr>
          <w:rFonts w:ascii="Consolas" w:hAnsi="Consolas"/>
          <w:color w:val="DCA3A3"/>
          <w:sz w:val="20"/>
        </w:rPr>
        <w:t xml:space="preserve"> открыта (лишние {</w:t>
      </w:r>
      <w:proofErr w:type="spellStart"/>
      <w:r w:rsidRPr="002D6B36">
        <w:rPr>
          <w:rFonts w:ascii="Consolas" w:hAnsi="Consolas"/>
          <w:color w:val="DCDCCC"/>
          <w:sz w:val="20"/>
        </w:rPr>
        <w:t>dif</w:t>
      </w:r>
      <w:proofErr w:type="spellEnd"/>
      <w:r w:rsidRPr="002D6B36">
        <w:rPr>
          <w:rFonts w:ascii="Consolas" w:hAnsi="Consolas"/>
          <w:color w:val="DCA3A3"/>
          <w:sz w:val="20"/>
        </w:rPr>
        <w:t>} у поставщиков).'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26830A9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customers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+=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1</w:t>
      </w:r>
    </w:p>
    <w:p w14:paraId="0C3B3DF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lastRenderedPageBreak/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append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dif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57C6170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insert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*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makers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)])</w:t>
      </w:r>
    </w:p>
    <w:p w14:paraId="656D8A7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)):</w:t>
      </w:r>
    </w:p>
    <w:p w14:paraId="366679F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])):</w:t>
      </w:r>
    </w:p>
    <w:p w14:paraId="14618DB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end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A3A3"/>
          <w:sz w:val="20"/>
          <w:lang w:val="en-US"/>
        </w:rPr>
        <w:t>' '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7D86538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254089F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b/>
          <w:bCs/>
          <w:color w:val="DFC47D"/>
          <w:sz w:val="20"/>
        </w:rPr>
        <w:t>else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:</w:t>
      </w:r>
      <w:r w:rsidRPr="002D6B36">
        <w:rPr>
          <w:rFonts w:ascii="Consolas" w:hAnsi="Consolas"/>
          <w:color w:val="DCDCCC"/>
          <w:sz w:val="20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</w:t>
      </w:r>
      <w:proofErr w:type="gramEnd"/>
      <w:r w:rsidRPr="002D6B36">
        <w:rPr>
          <w:rFonts w:ascii="Consolas" w:hAnsi="Consolas"/>
          <w:b/>
          <w:bCs/>
          <w:i/>
          <w:iCs/>
          <w:color w:val="7F9F7F"/>
          <w:sz w:val="20"/>
        </w:rPr>
        <w:t xml:space="preserve"> Задача открыта. Необходимо добавить фиктивного поставщика</w:t>
      </w:r>
    </w:p>
    <w:p w14:paraId="37FA7E4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close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False</w:t>
      </w:r>
    </w:p>
    <w:p w14:paraId="1FCA918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dif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cust_vol_sum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-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make_vol_sum</w:t>
      </w:r>
      <w:proofErr w:type="spellEnd"/>
    </w:p>
    <w:p w14:paraId="393DC2E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spellStart"/>
      <w:proofErr w:type="gramEnd"/>
      <w:r w:rsidRPr="002D6B36">
        <w:rPr>
          <w:rFonts w:ascii="Consolas" w:hAnsi="Consolas"/>
          <w:color w:val="DCA3A3"/>
          <w:sz w:val="20"/>
        </w:rPr>
        <w:t>f'Задача</w:t>
      </w:r>
      <w:proofErr w:type="spellEnd"/>
      <w:r w:rsidRPr="002D6B36">
        <w:rPr>
          <w:rFonts w:ascii="Consolas" w:hAnsi="Consolas"/>
          <w:color w:val="DCA3A3"/>
          <w:sz w:val="20"/>
        </w:rPr>
        <w:t xml:space="preserve"> открыта (недостающие {</w:t>
      </w:r>
      <w:proofErr w:type="spellStart"/>
      <w:r w:rsidRPr="002D6B36">
        <w:rPr>
          <w:rFonts w:ascii="Consolas" w:hAnsi="Consolas"/>
          <w:color w:val="DCDCCC"/>
          <w:sz w:val="20"/>
        </w:rPr>
        <w:t>dif</w:t>
      </w:r>
      <w:proofErr w:type="spellEnd"/>
      <w:r w:rsidRPr="002D6B36">
        <w:rPr>
          <w:rFonts w:ascii="Consolas" w:hAnsi="Consolas"/>
          <w:color w:val="DCA3A3"/>
          <w:sz w:val="20"/>
        </w:rPr>
        <w:t>} у заказчиков).'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116C0AF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makers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+=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1</w:t>
      </w:r>
    </w:p>
    <w:p w14:paraId="78ED6BC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append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dif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474CF7D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customers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6ECD4D8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].</w:t>
      </w:r>
      <w:r w:rsidRPr="002D6B36">
        <w:rPr>
          <w:rFonts w:ascii="Consolas" w:hAnsi="Consolas"/>
          <w:color w:val="DCDCCC"/>
          <w:sz w:val="20"/>
          <w:lang w:val="en-US"/>
        </w:rPr>
        <w:t>append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5523D3A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)):</w:t>
      </w:r>
    </w:p>
    <w:p w14:paraId="5A7BED6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])):</w:t>
      </w:r>
    </w:p>
    <w:p w14:paraId="5F4FA80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end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A3A3"/>
          <w:sz w:val="20"/>
          <w:lang w:val="en-US"/>
        </w:rPr>
        <w:t>' '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0DED774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6A0484E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</w:rPr>
        <w:t>()</w:t>
      </w:r>
    </w:p>
    <w:p w14:paraId="4A6B63A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</w:p>
    <w:p w14:paraId="14DB511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Создание матрицы перевозимого объёма груза</w:t>
      </w:r>
    </w:p>
    <w:p w14:paraId="3CC3B60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def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  <w:lang w:val="en-US"/>
        </w:rPr>
        <w:t>volume_now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3B2A107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[[-</w:t>
      </w:r>
      <w:r w:rsidRPr="002D6B36">
        <w:rPr>
          <w:rFonts w:ascii="Consolas" w:hAnsi="Consolas"/>
          <w:color w:val="8CD0D3"/>
          <w:sz w:val="20"/>
          <w:lang w:val="en-US"/>
        </w:rPr>
        <w:t>1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*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))]</w:t>
      </w:r>
    </w:p>
    <w:p w14:paraId="57C77A3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)):</w:t>
      </w:r>
    </w:p>
    <w:p w14:paraId="1AA8F5B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])):</w:t>
      </w:r>
    </w:p>
    <w:p w14:paraId="5EE71D8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-</w:t>
      </w:r>
      <w:r w:rsidRPr="002D6B36">
        <w:rPr>
          <w:rFonts w:ascii="Consolas" w:hAnsi="Consolas"/>
          <w:color w:val="8CD0D3"/>
          <w:sz w:val="20"/>
          <w:lang w:val="en-US"/>
        </w:rPr>
        <w:t>1</w:t>
      </w:r>
    </w:p>
    <w:p w14:paraId="6363EE9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0BC6474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Метод Северо-Западного угла</w:t>
      </w:r>
    </w:p>
    <w:p w14:paraId="50A8DF0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def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</w:rPr>
        <w:t>nort_west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spellStart"/>
      <w:r w:rsidRPr="002D6B36">
        <w:rPr>
          <w:rFonts w:ascii="Consolas" w:hAnsi="Consolas"/>
          <w:color w:val="DCDCCC"/>
          <w:sz w:val="20"/>
        </w:rPr>
        <w:t>self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):</w:t>
      </w:r>
    </w:p>
    <w:p w14:paraId="798216B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CC9393"/>
          <w:sz w:val="20"/>
        </w:rPr>
        <w:t>"Метод Северо-Западного угла"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0EAF5E2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)):</w:t>
      </w:r>
    </w:p>
    <w:p w14:paraId="78BAC91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])):</w:t>
      </w:r>
    </w:p>
    <w:p w14:paraId="30C06A0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check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_set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60B0EBF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normal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_set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7E58E62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338333D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plan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4B67F9A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6EE1208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func</w:t>
      </w:r>
      <w:proofErr w:type="gramEnd"/>
      <w:r w:rsidRPr="002D6B36">
        <w:rPr>
          <w:rFonts w:ascii="Consolas" w:hAnsi="Consolas"/>
          <w:color w:val="DCDCCC"/>
          <w:sz w:val="20"/>
        </w:rPr>
        <w:t>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()</w:t>
      </w:r>
    </w:p>
    <w:p w14:paraId="4DA9E95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</w:p>
    <w:p w14:paraId="0A69395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Метод наименьшего транспортного тарифа</w:t>
      </w:r>
    </w:p>
    <w:p w14:paraId="01C8D7A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def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  <w:lang w:val="en-US"/>
        </w:rPr>
        <w:t>min_way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11060BD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min_now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1</w:t>
      </w:r>
    </w:p>
    <w:p w14:paraId="30011FB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max_tt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max_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tt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362A431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while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proofErr w:type="gram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!=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*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and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!=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*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)):</w:t>
      </w:r>
    </w:p>
    <w:p w14:paraId="0E5D79A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)):</w:t>
      </w:r>
    </w:p>
    <w:p w14:paraId="331054B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])):</w:t>
      </w:r>
    </w:p>
    <w:p w14:paraId="148E6C3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min_now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36DA1FE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check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_set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69066A9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  <w:lang w:val="en-US"/>
        </w:rPr>
        <w:t>elif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and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min_now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max_tt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3633C08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check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_set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7A6DD22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else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6225386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continue</w:t>
      </w:r>
    </w:p>
    <w:p w14:paraId="48F2A86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min_now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+=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1</w:t>
      </w:r>
    </w:p>
    <w:p w14:paraId="20336C7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normal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_set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6FD493B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49333A0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plan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4D451B7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6F3C968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func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0267862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58920FD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</w:rPr>
        <w:t xml:space="preserve"># Функция поиска максимального </w:t>
      </w:r>
      <w:proofErr w:type="spellStart"/>
      <w:r w:rsidRPr="002D6B36">
        <w:rPr>
          <w:rFonts w:ascii="Consolas" w:hAnsi="Consolas"/>
          <w:b/>
          <w:bCs/>
          <w:i/>
          <w:iCs/>
          <w:color w:val="7F9F7F"/>
          <w:sz w:val="20"/>
        </w:rPr>
        <w:t>тт</w:t>
      </w:r>
      <w:proofErr w:type="spellEnd"/>
    </w:p>
    <w:p w14:paraId="767648C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def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</w:rPr>
        <w:t>max_tt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spellStart"/>
      <w:r w:rsidRPr="002D6B36">
        <w:rPr>
          <w:rFonts w:ascii="Consolas" w:hAnsi="Consolas"/>
          <w:color w:val="DCDCCC"/>
          <w:sz w:val="20"/>
        </w:rPr>
        <w:t>self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):</w:t>
      </w:r>
    </w:p>
    <w:p w14:paraId="32D2E87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lastRenderedPageBreak/>
        <w:t xml:space="preserve">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tt_max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</w:p>
    <w:p w14:paraId="602BEB2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)):</w:t>
      </w:r>
    </w:p>
    <w:p w14:paraId="0FE80DA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])):</w:t>
      </w:r>
    </w:p>
    <w:p w14:paraId="5461AAF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&gt;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tt_max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41E9C9D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tt_max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</w:p>
    <w:p w14:paraId="40F1D2D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return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</w:rPr>
        <w:t>tt_max</w:t>
      </w:r>
      <w:proofErr w:type="spellEnd"/>
    </w:p>
    <w:p w14:paraId="18334F3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</w:p>
    <w:p w14:paraId="0373A0A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Функция распределения объёмов грузов</w:t>
      </w:r>
    </w:p>
    <w:p w14:paraId="05E77AD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def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  <w:lang w:val="en-US"/>
        </w:rPr>
        <w:t>check_</w:t>
      </w:r>
      <w:proofErr w:type="gramStart"/>
      <w:r w:rsidRPr="002D6B36">
        <w:rPr>
          <w:rFonts w:ascii="Consolas" w:hAnsi="Consolas"/>
          <w:color w:val="CEDF99"/>
          <w:sz w:val="20"/>
          <w:lang w:val="en-US"/>
        </w:rPr>
        <w:t>set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1C6159B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!=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and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!=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#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Проверка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необходимости</w:t>
      </w:r>
    </w:p>
    <w:p w14:paraId="5DBB646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if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volume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</w:rPr>
        <w:t>[</w:t>
      </w:r>
      <w:r w:rsidRPr="002D6B36">
        <w:rPr>
          <w:rFonts w:ascii="Consolas" w:hAnsi="Consolas"/>
          <w:color w:val="DCDCCC"/>
          <w:sz w:val="20"/>
        </w:rPr>
        <w:t>j</w:t>
      </w:r>
      <w:r w:rsidRPr="002D6B36">
        <w:rPr>
          <w:rFonts w:ascii="Consolas" w:hAnsi="Consolas"/>
          <w:b/>
          <w:bCs/>
          <w:color w:val="9F9D6D"/>
          <w:sz w:val="20"/>
        </w:rPr>
        <w:t>]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-</w:t>
      </w:r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needs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[</w:t>
      </w:r>
      <w:r w:rsidRPr="002D6B36">
        <w:rPr>
          <w:rFonts w:ascii="Consolas" w:hAnsi="Consolas"/>
          <w:color w:val="DCDCCC"/>
          <w:sz w:val="20"/>
        </w:rPr>
        <w:t>i</w:t>
      </w:r>
      <w:r w:rsidRPr="002D6B36">
        <w:rPr>
          <w:rFonts w:ascii="Consolas" w:hAnsi="Consolas"/>
          <w:b/>
          <w:bCs/>
          <w:color w:val="9F9D6D"/>
          <w:sz w:val="20"/>
        </w:rPr>
        <w:t>]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&lt;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0</w:t>
      </w:r>
      <w:r w:rsidRPr="002D6B36">
        <w:rPr>
          <w:rFonts w:ascii="Consolas" w:hAnsi="Consolas"/>
          <w:b/>
          <w:bCs/>
          <w:color w:val="9F9D6D"/>
          <w:sz w:val="20"/>
        </w:rPr>
        <w:t>:</w:t>
      </w:r>
      <w:r w:rsidRPr="002D6B36">
        <w:rPr>
          <w:rFonts w:ascii="Consolas" w:hAnsi="Consolas"/>
          <w:color w:val="DCDCCC"/>
          <w:sz w:val="20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Если у поставщика меньше груза, чем требует получатель</w:t>
      </w:r>
    </w:p>
    <w:p w14:paraId="7907694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</w:p>
    <w:p w14:paraId="2C5DD86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-=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</w:p>
    <w:p w14:paraId="2743AF9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</w:p>
    <w:p w14:paraId="6AB3712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  <w:lang w:val="en-US"/>
        </w:rPr>
        <w:t>elif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-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#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Если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имеющийся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объём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поставщика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равен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требуемому</w:t>
      </w:r>
    </w:p>
    <w:p w14:paraId="0109658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</w:p>
    <w:p w14:paraId="6087A20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</w:p>
    <w:p w14:paraId="4E60188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</w:p>
    <w:p w14:paraId="5798B4A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b/>
          <w:bCs/>
          <w:color w:val="DFC47D"/>
          <w:sz w:val="20"/>
        </w:rPr>
        <w:t>else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:</w:t>
      </w:r>
      <w:r w:rsidRPr="002D6B36">
        <w:rPr>
          <w:rFonts w:ascii="Consolas" w:hAnsi="Consolas"/>
          <w:color w:val="DCDCCC"/>
          <w:sz w:val="20"/>
        </w:rPr>
        <w:t xml:space="preserve"> 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</w:t>
      </w:r>
      <w:proofErr w:type="gramEnd"/>
      <w:r w:rsidRPr="002D6B36">
        <w:rPr>
          <w:rFonts w:ascii="Consolas" w:hAnsi="Consolas"/>
          <w:b/>
          <w:bCs/>
          <w:i/>
          <w:iCs/>
          <w:color w:val="7F9F7F"/>
          <w:sz w:val="20"/>
        </w:rPr>
        <w:t xml:space="preserve"> Если у поставщика больше груза, чем требует получатель</w:t>
      </w:r>
    </w:p>
    <w:p w14:paraId="18572F7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</w:p>
    <w:p w14:paraId="63C4453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-=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needs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</w:p>
    <w:p w14:paraId="7BA115A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self</w:t>
      </w:r>
      <w:r w:rsidRPr="002D6B36">
        <w:rPr>
          <w:rFonts w:ascii="Consolas" w:hAnsi="Consolas"/>
          <w:b/>
          <w:bCs/>
          <w:color w:val="9F9D6D"/>
          <w:sz w:val="20"/>
        </w:rPr>
        <w:t>.</w:t>
      </w:r>
      <w:r w:rsidRPr="002D6B36">
        <w:rPr>
          <w:rFonts w:ascii="Consolas" w:hAnsi="Consolas"/>
          <w:color w:val="DCDCCC"/>
          <w:sz w:val="20"/>
        </w:rPr>
        <w:t>needs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</w:rPr>
        <w:t>[</w:t>
      </w:r>
      <w:r w:rsidRPr="002D6B36">
        <w:rPr>
          <w:rFonts w:ascii="Consolas" w:hAnsi="Consolas"/>
          <w:color w:val="DCDCCC"/>
          <w:sz w:val="20"/>
        </w:rPr>
        <w:t>i</w:t>
      </w:r>
      <w:r w:rsidRPr="002D6B36">
        <w:rPr>
          <w:rFonts w:ascii="Consolas" w:hAnsi="Consolas"/>
          <w:b/>
          <w:bCs/>
          <w:color w:val="9F9D6D"/>
          <w:sz w:val="20"/>
        </w:rPr>
        <w:t>]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color w:val="8CD0D3"/>
          <w:sz w:val="20"/>
        </w:rPr>
        <w:t>0</w:t>
      </w:r>
    </w:p>
    <w:p w14:paraId="6DC9192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</w:p>
    <w:p w14:paraId="56D7243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Функция нормализации итогового плана</w:t>
      </w:r>
    </w:p>
    <w:p w14:paraId="1695489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def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  <w:lang w:val="en-US"/>
        </w:rPr>
        <w:t>normal_set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780EB74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)):</w:t>
      </w:r>
    </w:p>
    <w:p w14:paraId="679AD4C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])):</w:t>
      </w:r>
    </w:p>
    <w:p w14:paraId="39E174A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-</w:t>
      </w:r>
      <w:r w:rsidRPr="002D6B36">
        <w:rPr>
          <w:rFonts w:ascii="Consolas" w:hAnsi="Consolas"/>
          <w:color w:val="8CD0D3"/>
          <w:sz w:val="20"/>
          <w:lang w:val="en-US"/>
        </w:rPr>
        <w:t>1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194480B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</w:p>
    <w:p w14:paraId="740A846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52857B4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</w:rPr>
        <w:t># Вывод итогового плана</w:t>
      </w:r>
    </w:p>
    <w:p w14:paraId="65D6CD9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def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</w:rPr>
        <w:t>plan_out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spellStart"/>
      <w:r w:rsidRPr="002D6B36">
        <w:rPr>
          <w:rFonts w:ascii="Consolas" w:hAnsi="Consolas"/>
          <w:color w:val="DCDCCC"/>
          <w:sz w:val="20"/>
        </w:rPr>
        <w:t>self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):</w:t>
      </w:r>
    </w:p>
    <w:p w14:paraId="7C9B388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CC9393"/>
          <w:sz w:val="20"/>
          <w:lang w:val="en-US"/>
        </w:rPr>
        <w:t>"</w:t>
      </w:r>
      <w:r w:rsidRPr="002D6B36">
        <w:rPr>
          <w:rFonts w:ascii="Consolas" w:hAnsi="Consolas"/>
          <w:color w:val="CC9393"/>
          <w:sz w:val="20"/>
        </w:rPr>
        <w:t>Итоговый</w:t>
      </w:r>
      <w:r w:rsidRPr="002D6B36">
        <w:rPr>
          <w:rFonts w:ascii="Consolas" w:hAnsi="Consolas"/>
          <w:color w:val="CC9393"/>
          <w:sz w:val="20"/>
          <w:lang w:val="en-US"/>
        </w:rPr>
        <w:t xml:space="preserve"> </w:t>
      </w:r>
      <w:r w:rsidRPr="002D6B36">
        <w:rPr>
          <w:rFonts w:ascii="Consolas" w:hAnsi="Consolas"/>
          <w:color w:val="CC9393"/>
          <w:sz w:val="20"/>
        </w:rPr>
        <w:t>план</w:t>
      </w:r>
      <w:r w:rsidRPr="002D6B36">
        <w:rPr>
          <w:rFonts w:ascii="Consolas" w:hAnsi="Consolas"/>
          <w:color w:val="CC9393"/>
          <w:sz w:val="20"/>
          <w:lang w:val="en-US"/>
        </w:rPr>
        <w:t>:\n"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69D3B4B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)):</w:t>
      </w:r>
    </w:p>
    <w:p w14:paraId="79C869B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])):</w:t>
      </w:r>
    </w:p>
    <w:p w14:paraId="188D0CF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end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A3A3"/>
          <w:sz w:val="20"/>
          <w:lang w:val="en-US"/>
        </w:rPr>
        <w:t>' '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7636438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1AC8906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1B5929B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#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Вывод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целевой</w:t>
      </w: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функции</w:t>
      </w:r>
    </w:p>
    <w:p w14:paraId="46A2514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def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CEDF99"/>
          <w:sz w:val="20"/>
          <w:lang w:val="en-US"/>
        </w:rPr>
        <w:t>func_out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5C1618E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)):</w:t>
      </w:r>
    </w:p>
    <w:p w14:paraId="56C5D0D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for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j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in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range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len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])):</w:t>
      </w:r>
    </w:p>
    <w:p w14:paraId="7DE8FB0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f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_min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+=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vol_out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*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[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i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][</w:t>
      </w:r>
      <w:r w:rsidRPr="002D6B36">
        <w:rPr>
          <w:rFonts w:ascii="Consolas" w:hAnsi="Consolas"/>
          <w:color w:val="DCDCCC"/>
          <w:sz w:val="20"/>
          <w:lang w:val="en-US"/>
        </w:rPr>
        <w:t>j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]</w:t>
      </w:r>
    </w:p>
    <w:p w14:paraId="6DF232B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spellStart"/>
      <w:r w:rsidRPr="002D6B36">
        <w:rPr>
          <w:rFonts w:ascii="Consolas" w:hAnsi="Consolas"/>
          <w:color w:val="DCA3A3"/>
          <w:sz w:val="20"/>
          <w:lang w:val="en-US"/>
        </w:rPr>
        <w:t>f'f</w:t>
      </w:r>
      <w:proofErr w:type="spellEnd"/>
      <w:r w:rsidRPr="002D6B36">
        <w:rPr>
          <w:rFonts w:ascii="Consolas" w:hAnsi="Consolas"/>
          <w:color w:val="DCA3A3"/>
          <w:sz w:val="20"/>
          <w:lang w:val="en-US"/>
        </w:rPr>
        <w:t>(x) -&gt; min = {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self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f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_min</w:t>
      </w:r>
      <w:proofErr w:type="spellEnd"/>
      <w:r w:rsidRPr="002D6B36">
        <w:rPr>
          <w:rFonts w:ascii="Consolas" w:hAnsi="Consolas"/>
          <w:color w:val="DCA3A3"/>
          <w:sz w:val="20"/>
          <w:lang w:val="en-US"/>
        </w:rPr>
        <w:t>}'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7F90C9A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7094316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b/>
          <w:bCs/>
          <w:i/>
          <w:iCs/>
          <w:color w:val="7F9F7F"/>
          <w:sz w:val="20"/>
          <w:lang w:val="en-US"/>
        </w:rPr>
        <w:t xml:space="preserve"># </w:t>
      </w:r>
      <w:r w:rsidRPr="002D6B36">
        <w:rPr>
          <w:rFonts w:ascii="Consolas" w:hAnsi="Consolas"/>
          <w:b/>
          <w:bCs/>
          <w:i/>
          <w:iCs/>
          <w:color w:val="7F9F7F"/>
          <w:sz w:val="20"/>
        </w:rPr>
        <w:t>Разделитель</w:t>
      </w:r>
    </w:p>
    <w:p w14:paraId="003734E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r w:rsidRPr="002D6B36">
        <w:rPr>
          <w:rFonts w:ascii="Consolas" w:hAnsi="Consolas"/>
          <w:i/>
          <w:iCs/>
          <w:color w:val="93E0E3"/>
          <w:sz w:val="20"/>
          <w:lang w:val="en-US"/>
        </w:rPr>
        <w:t>@staticmethod</w:t>
      </w:r>
    </w:p>
    <w:p w14:paraId="60F438B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def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CEDF99"/>
          <w:sz w:val="20"/>
          <w:lang w:val="en-US"/>
        </w:rPr>
        <w:t>separate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):</w:t>
      </w:r>
    </w:p>
    <w:p w14:paraId="1431697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DCA3A3"/>
          <w:sz w:val="20"/>
          <w:lang w:val="en-US"/>
        </w:rPr>
        <w:t>'-'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*</w:t>
      </w:r>
      <w:r w:rsidRPr="002D6B36">
        <w:rPr>
          <w:rFonts w:ascii="Consolas" w:hAnsi="Consolas"/>
          <w:color w:val="8CD0D3"/>
          <w:sz w:val="20"/>
          <w:lang w:val="en-US"/>
        </w:rPr>
        <w:t>32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34149DFE" w14:textId="15315386" w:rsidR="002D6B36" w:rsidRDefault="002D6B36" w:rsidP="002D6B36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755EB0A8" w14:textId="5E59BF81" w:rsidR="002E748C" w:rsidRPr="002E748C" w:rsidRDefault="002E748C" w:rsidP="002D6B36">
      <w:pPr>
        <w:spacing w:before="240"/>
        <w:rPr>
          <w:rStyle w:val="aff0"/>
        </w:rPr>
      </w:pPr>
      <w:r w:rsidRPr="002E748C">
        <w:rPr>
          <w:rStyle w:val="aff0"/>
        </w:rPr>
        <w:lastRenderedPageBreak/>
        <w:t>Файл main.py:</w:t>
      </w:r>
    </w:p>
    <w:p w14:paraId="76E061D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b/>
          <w:bCs/>
          <w:color w:val="DFC47D"/>
          <w:sz w:val="20"/>
          <w:lang w:val="en-US"/>
        </w:rPr>
        <w:t>from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Transport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import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Transport</w:t>
      </w:r>
    </w:p>
    <w:p w14:paraId="191627C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02000F3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A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Transport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5754DE1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A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separate</w:t>
      </w:r>
      <w:proofErr w:type="spellEnd"/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6DD7FC4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makers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</w:p>
    <w:p w14:paraId="11F6394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customers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</w:p>
    <w:p w14:paraId="2E008B5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b/>
          <w:bCs/>
          <w:color w:val="DFC47D"/>
          <w:sz w:val="20"/>
          <w:lang w:val="en-US"/>
        </w:rPr>
        <w:t>while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True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65EEA96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try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:</w:t>
      </w:r>
    </w:p>
    <w:p w14:paraId="0FE5A69E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r w:rsidRPr="002D6B36">
        <w:rPr>
          <w:rFonts w:ascii="Consolas" w:hAnsi="Consolas"/>
          <w:color w:val="DCDCCC"/>
          <w:sz w:val="20"/>
        </w:rPr>
        <w:t>makers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spellStart"/>
      <w:proofErr w:type="gramEnd"/>
      <w:r w:rsidRPr="002D6B36">
        <w:rPr>
          <w:rFonts w:ascii="Consolas" w:hAnsi="Consolas"/>
          <w:color w:val="DCDCCC"/>
          <w:sz w:val="20"/>
        </w:rPr>
        <w:t>input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r w:rsidRPr="002D6B36">
        <w:rPr>
          <w:rFonts w:ascii="Consolas" w:hAnsi="Consolas"/>
          <w:color w:val="CC9393"/>
          <w:sz w:val="20"/>
        </w:rPr>
        <w:t>"Введите количество производителей: "</w:t>
      </w:r>
      <w:r w:rsidRPr="002D6B36">
        <w:rPr>
          <w:rFonts w:ascii="Consolas" w:hAnsi="Consolas"/>
          <w:b/>
          <w:bCs/>
          <w:color w:val="9F9D6D"/>
          <w:sz w:val="20"/>
        </w:rPr>
        <w:t>))</w:t>
      </w:r>
    </w:p>
    <w:p w14:paraId="7835B8D6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r w:rsidRPr="002D6B36">
        <w:rPr>
          <w:rFonts w:ascii="Consolas" w:hAnsi="Consolas"/>
          <w:color w:val="DCDCCC"/>
          <w:sz w:val="20"/>
        </w:rPr>
        <w:t>customers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spellStart"/>
      <w:proofErr w:type="gramEnd"/>
      <w:r w:rsidRPr="002D6B36">
        <w:rPr>
          <w:rFonts w:ascii="Consolas" w:hAnsi="Consolas"/>
          <w:color w:val="DCDCCC"/>
          <w:sz w:val="20"/>
        </w:rPr>
        <w:t>input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r w:rsidRPr="002D6B36">
        <w:rPr>
          <w:rFonts w:ascii="Consolas" w:hAnsi="Consolas"/>
          <w:color w:val="CC9393"/>
          <w:sz w:val="20"/>
        </w:rPr>
        <w:t>"Введите количество потребителей: "</w:t>
      </w:r>
      <w:r w:rsidRPr="002D6B36">
        <w:rPr>
          <w:rFonts w:ascii="Consolas" w:hAnsi="Consolas"/>
          <w:b/>
          <w:bCs/>
          <w:color w:val="9F9D6D"/>
          <w:sz w:val="20"/>
        </w:rPr>
        <w:t>))</w:t>
      </w:r>
    </w:p>
    <w:p w14:paraId="4000E7D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except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</w:rPr>
        <w:t>ValueError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:</w:t>
      </w:r>
    </w:p>
    <w:p w14:paraId="7DCB3E4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CC9393"/>
          <w:sz w:val="20"/>
        </w:rPr>
        <w:t>"    Ошибка! Вы ввели не число!"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792130D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else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095A81B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A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m_c_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makers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,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customers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1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702E2CF4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break</w:t>
      </w:r>
    </w:p>
    <w:p w14:paraId="367F7BA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53B8C9E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A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n_v_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set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7326A13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A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set_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rate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2C04D12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A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is_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close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4FD92C05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A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volume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_now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597AAE0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</w:p>
    <w:p w14:paraId="527255A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method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-</w:t>
      </w:r>
      <w:r w:rsidRPr="002D6B36">
        <w:rPr>
          <w:rFonts w:ascii="Consolas" w:hAnsi="Consolas"/>
          <w:color w:val="8CD0D3"/>
          <w:sz w:val="20"/>
          <w:lang w:val="en-US"/>
        </w:rPr>
        <w:t>1</w:t>
      </w:r>
    </w:p>
    <w:p w14:paraId="074D844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b/>
          <w:bCs/>
          <w:color w:val="DFC47D"/>
          <w:sz w:val="20"/>
          <w:lang w:val="en-US"/>
        </w:rPr>
        <w:t>while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True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43D739C8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try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:</w:t>
      </w:r>
    </w:p>
    <w:p w14:paraId="32D07FC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CC9393"/>
          <w:sz w:val="20"/>
        </w:rPr>
        <w:t>"Выберите один из методов:"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03C2D22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CC9393"/>
          <w:sz w:val="20"/>
        </w:rPr>
        <w:t>" Метод Севере-западного угла - 0"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640417D9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CC9393"/>
          <w:sz w:val="20"/>
        </w:rPr>
        <w:t xml:space="preserve">" Метод минимального </w:t>
      </w:r>
      <w:proofErr w:type="spellStart"/>
      <w:r w:rsidRPr="002D6B36">
        <w:rPr>
          <w:rFonts w:ascii="Consolas" w:hAnsi="Consolas"/>
          <w:color w:val="CC9393"/>
          <w:sz w:val="20"/>
        </w:rPr>
        <w:t>тт</w:t>
      </w:r>
      <w:proofErr w:type="spellEnd"/>
      <w:r w:rsidRPr="002D6B36">
        <w:rPr>
          <w:rFonts w:ascii="Consolas" w:hAnsi="Consolas"/>
          <w:color w:val="CC9393"/>
          <w:sz w:val="20"/>
        </w:rPr>
        <w:t xml:space="preserve"> - 1"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0C13D43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r w:rsidRPr="002D6B36">
        <w:rPr>
          <w:rFonts w:ascii="Consolas" w:hAnsi="Consolas"/>
          <w:color w:val="DCDCCC"/>
          <w:sz w:val="20"/>
        </w:rPr>
        <w:t>method</w:t>
      </w:r>
      <w:proofErr w:type="spellEnd"/>
      <w:r w:rsidRPr="002D6B36">
        <w:rPr>
          <w:rFonts w:ascii="Consolas" w:hAnsi="Consolas"/>
          <w:color w:val="DCDCCC"/>
          <w:sz w:val="20"/>
        </w:rPr>
        <w:t xml:space="preserve"> </w:t>
      </w:r>
      <w:r w:rsidRPr="002D6B36">
        <w:rPr>
          <w:rFonts w:ascii="Consolas" w:hAnsi="Consolas"/>
          <w:b/>
          <w:bCs/>
          <w:color w:val="9F9D6D"/>
          <w:sz w:val="20"/>
        </w:rPr>
        <w:t>=</w:t>
      </w:r>
      <w:r w:rsidRPr="002D6B36">
        <w:rPr>
          <w:rFonts w:ascii="Consolas" w:hAnsi="Consolas"/>
          <w:color w:val="DCDCCC"/>
          <w:sz w:val="20"/>
        </w:rPr>
        <w:t xml:space="preserve">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spellStart"/>
      <w:proofErr w:type="gramEnd"/>
      <w:r w:rsidRPr="002D6B36">
        <w:rPr>
          <w:rFonts w:ascii="Consolas" w:hAnsi="Consolas"/>
          <w:color w:val="DCDCCC"/>
          <w:sz w:val="20"/>
        </w:rPr>
        <w:t>input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r w:rsidRPr="002D6B36">
        <w:rPr>
          <w:rFonts w:ascii="Consolas" w:hAnsi="Consolas"/>
          <w:color w:val="CC9393"/>
          <w:sz w:val="20"/>
        </w:rPr>
        <w:t>"Выбранный метод - "</w:t>
      </w:r>
      <w:r w:rsidRPr="002D6B36">
        <w:rPr>
          <w:rFonts w:ascii="Consolas" w:hAnsi="Consolas"/>
          <w:b/>
          <w:bCs/>
          <w:color w:val="9F9D6D"/>
          <w:sz w:val="20"/>
        </w:rPr>
        <w:t>))</w:t>
      </w:r>
    </w:p>
    <w:p w14:paraId="6FC05F5F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except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ValueError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4217BE37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print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color w:val="CC9393"/>
          <w:sz w:val="20"/>
          <w:lang w:val="en-US"/>
        </w:rPr>
        <w:t xml:space="preserve">"    </w:t>
      </w:r>
      <w:r w:rsidRPr="002D6B36">
        <w:rPr>
          <w:rFonts w:ascii="Consolas" w:hAnsi="Consolas"/>
          <w:color w:val="CC9393"/>
          <w:sz w:val="20"/>
        </w:rPr>
        <w:t>Ошибка</w:t>
      </w:r>
      <w:r w:rsidRPr="002D6B36">
        <w:rPr>
          <w:rFonts w:ascii="Consolas" w:hAnsi="Consolas"/>
          <w:color w:val="CC9393"/>
          <w:sz w:val="20"/>
          <w:lang w:val="en-US"/>
        </w:rPr>
        <w:t xml:space="preserve">! </w:t>
      </w:r>
      <w:r w:rsidRPr="002D6B36">
        <w:rPr>
          <w:rFonts w:ascii="Consolas" w:hAnsi="Consolas"/>
          <w:color w:val="CC9393"/>
          <w:sz w:val="20"/>
        </w:rPr>
        <w:t>Неправильный</w:t>
      </w:r>
      <w:r w:rsidRPr="002D6B36">
        <w:rPr>
          <w:rFonts w:ascii="Consolas" w:hAnsi="Consolas"/>
          <w:color w:val="CC9393"/>
          <w:sz w:val="20"/>
          <w:lang w:val="en-US"/>
        </w:rPr>
        <w:t xml:space="preserve"> </w:t>
      </w:r>
      <w:r w:rsidRPr="002D6B36">
        <w:rPr>
          <w:rFonts w:ascii="Consolas" w:hAnsi="Consolas"/>
          <w:color w:val="CC9393"/>
          <w:sz w:val="20"/>
        </w:rPr>
        <w:t>ввод</w:t>
      </w:r>
      <w:r w:rsidRPr="002D6B36">
        <w:rPr>
          <w:rFonts w:ascii="Consolas" w:hAnsi="Consolas"/>
          <w:color w:val="CC9393"/>
          <w:sz w:val="20"/>
          <w:lang w:val="en-US"/>
        </w:rPr>
        <w:t>!"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23E923D1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else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420FC89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if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method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0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72901802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  <w:lang w:val="en-US"/>
        </w:rPr>
        <w:t>A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nort</w:t>
      </w:r>
      <w:proofErr w:type="gramEnd"/>
      <w:r w:rsidRPr="002D6B36">
        <w:rPr>
          <w:rFonts w:ascii="Consolas" w:hAnsi="Consolas"/>
          <w:color w:val="DCDCCC"/>
          <w:sz w:val="20"/>
          <w:lang w:val="en-US"/>
        </w:rPr>
        <w:t>_west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()</w:t>
      </w:r>
    </w:p>
    <w:p w14:paraId="1CF5F0ED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r w:rsidRPr="002D6B36">
        <w:rPr>
          <w:rFonts w:ascii="Consolas" w:hAnsi="Consolas"/>
          <w:b/>
          <w:bCs/>
          <w:color w:val="DFC47D"/>
          <w:sz w:val="20"/>
          <w:lang w:val="en-US"/>
        </w:rPr>
        <w:t>break</w:t>
      </w:r>
    </w:p>
    <w:p w14:paraId="222872AA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  <w:lang w:val="en-US"/>
        </w:rPr>
        <w:t>elif</w:t>
      </w:r>
      <w:proofErr w:type="spellEnd"/>
      <w:r w:rsidRPr="002D6B36">
        <w:rPr>
          <w:rFonts w:ascii="Consolas" w:hAnsi="Consolas"/>
          <w:color w:val="DCDCCC"/>
          <w:sz w:val="20"/>
          <w:lang w:val="en-US"/>
        </w:rPr>
        <w:t xml:space="preserve"> method 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==</w:t>
      </w:r>
      <w:r w:rsidRPr="002D6B36">
        <w:rPr>
          <w:rFonts w:ascii="Consolas" w:hAnsi="Consolas"/>
          <w:color w:val="DCDCCC"/>
          <w:sz w:val="20"/>
          <w:lang w:val="en-US"/>
        </w:rPr>
        <w:t xml:space="preserve"> </w:t>
      </w:r>
      <w:r w:rsidRPr="002D6B36">
        <w:rPr>
          <w:rFonts w:ascii="Consolas" w:hAnsi="Consolas"/>
          <w:color w:val="8CD0D3"/>
          <w:sz w:val="20"/>
          <w:lang w:val="en-US"/>
        </w:rPr>
        <w:t>1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:</w:t>
      </w:r>
    </w:p>
    <w:p w14:paraId="04C3B0F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  <w:lang w:val="en-US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r w:rsidRPr="002D6B36">
        <w:rPr>
          <w:rFonts w:ascii="Consolas" w:hAnsi="Consolas"/>
          <w:color w:val="DCDCCC"/>
          <w:sz w:val="20"/>
          <w:lang w:val="en-US"/>
        </w:rPr>
        <w:t>A</w:t>
      </w:r>
      <w:r w:rsidRPr="002D6B36">
        <w:rPr>
          <w:rFonts w:ascii="Consolas" w:hAnsi="Consolas"/>
          <w:b/>
          <w:bCs/>
          <w:color w:val="9F9D6D"/>
          <w:sz w:val="20"/>
          <w:lang w:val="en-US"/>
        </w:rPr>
        <w:t>.</w:t>
      </w:r>
      <w:r w:rsidRPr="002D6B36">
        <w:rPr>
          <w:rFonts w:ascii="Consolas" w:hAnsi="Consolas"/>
          <w:color w:val="DCDCCC"/>
          <w:sz w:val="20"/>
          <w:lang w:val="en-US"/>
        </w:rPr>
        <w:t>min_</w:t>
      </w:r>
      <w:proofErr w:type="gramStart"/>
      <w:r w:rsidRPr="002D6B36">
        <w:rPr>
          <w:rFonts w:ascii="Consolas" w:hAnsi="Consolas"/>
          <w:color w:val="DCDCCC"/>
          <w:sz w:val="20"/>
          <w:lang w:val="en-US"/>
        </w:rPr>
        <w:t>way</w:t>
      </w:r>
      <w:proofErr w:type="spell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(</w:t>
      </w:r>
      <w:proofErr w:type="gramEnd"/>
      <w:r w:rsidRPr="002D6B36">
        <w:rPr>
          <w:rFonts w:ascii="Consolas" w:hAnsi="Consolas"/>
          <w:b/>
          <w:bCs/>
          <w:color w:val="9F9D6D"/>
          <w:sz w:val="20"/>
          <w:lang w:val="en-US"/>
        </w:rPr>
        <w:t>)</w:t>
      </w:r>
    </w:p>
    <w:p w14:paraId="62679E1C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  <w:lang w:val="en-US"/>
        </w:rPr>
        <w:t xml:space="preserve">    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break</w:t>
      </w:r>
      <w:proofErr w:type="spellEnd"/>
    </w:p>
    <w:p w14:paraId="3C29777B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else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:</w:t>
      </w:r>
    </w:p>
    <w:p w14:paraId="1DD98553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proofErr w:type="spellStart"/>
      <w:proofErr w:type="gramStart"/>
      <w:r w:rsidRPr="002D6B36">
        <w:rPr>
          <w:rFonts w:ascii="Consolas" w:hAnsi="Consolas"/>
          <w:color w:val="DCDCCC"/>
          <w:sz w:val="20"/>
        </w:rPr>
        <w:t>print</w:t>
      </w:r>
      <w:proofErr w:type="spellEnd"/>
      <w:r w:rsidRPr="002D6B36">
        <w:rPr>
          <w:rFonts w:ascii="Consolas" w:hAnsi="Consolas"/>
          <w:b/>
          <w:bCs/>
          <w:color w:val="9F9D6D"/>
          <w:sz w:val="20"/>
        </w:rPr>
        <w:t>(</w:t>
      </w:r>
      <w:proofErr w:type="gramEnd"/>
      <w:r w:rsidRPr="002D6B36">
        <w:rPr>
          <w:rFonts w:ascii="Consolas" w:hAnsi="Consolas"/>
          <w:color w:val="CC9393"/>
          <w:sz w:val="20"/>
        </w:rPr>
        <w:t>"Ошибка! Что-то пошло не так..."</w:t>
      </w:r>
      <w:r w:rsidRPr="002D6B36">
        <w:rPr>
          <w:rFonts w:ascii="Consolas" w:hAnsi="Consolas"/>
          <w:b/>
          <w:bCs/>
          <w:color w:val="9F9D6D"/>
          <w:sz w:val="20"/>
        </w:rPr>
        <w:t>)</w:t>
      </w:r>
    </w:p>
    <w:p w14:paraId="3CDC7A40" w14:textId="77777777" w:rsidR="002D6B36" w:rsidRPr="002D6B36" w:rsidRDefault="002D6B36" w:rsidP="002D6B36">
      <w:pPr>
        <w:shd w:val="clear" w:color="auto" w:fill="3F3F3F"/>
        <w:ind w:firstLine="0"/>
        <w:rPr>
          <w:rFonts w:ascii="Consolas" w:hAnsi="Consolas"/>
          <w:color w:val="DCDCCC"/>
          <w:sz w:val="20"/>
        </w:rPr>
      </w:pPr>
      <w:r w:rsidRPr="002D6B36">
        <w:rPr>
          <w:rFonts w:ascii="Consolas" w:hAnsi="Consolas"/>
          <w:color w:val="DCDCCC"/>
          <w:sz w:val="20"/>
        </w:rPr>
        <w:t xml:space="preserve">            </w:t>
      </w:r>
      <w:proofErr w:type="spellStart"/>
      <w:r w:rsidRPr="002D6B36">
        <w:rPr>
          <w:rFonts w:ascii="Consolas" w:hAnsi="Consolas"/>
          <w:b/>
          <w:bCs/>
          <w:color w:val="DFC47D"/>
          <w:sz w:val="20"/>
        </w:rPr>
        <w:t>break</w:t>
      </w:r>
      <w:proofErr w:type="spellEnd"/>
    </w:p>
    <w:p w14:paraId="1CBD2ED4" w14:textId="705862EF" w:rsidR="002D6B36" w:rsidRDefault="002D6B36">
      <w:pPr>
        <w:jc w:val="center"/>
      </w:pPr>
      <w:r>
        <w:br w:type="page"/>
      </w:r>
    </w:p>
    <w:p w14:paraId="09D84DBC" w14:textId="2ADCAF8A" w:rsidR="002E748C" w:rsidRDefault="002D6B36" w:rsidP="002D6B36">
      <w:pPr>
        <w:pStyle w:val="afff0"/>
      </w:pPr>
      <w:bookmarkStart w:id="5" w:name="_Toc151386336"/>
      <w:r>
        <w:t>Выводы</w:t>
      </w:r>
      <w:bookmarkEnd w:id="5"/>
    </w:p>
    <w:p w14:paraId="120000E1" w14:textId="6793A0B8" w:rsidR="002D6B36" w:rsidRPr="002E748C" w:rsidRDefault="002D6B36" w:rsidP="002D6B36">
      <w:pPr>
        <w:spacing w:before="240"/>
      </w:pPr>
      <w:r>
        <w:t>В ходе выполнения индивидуальной работы были подробно разобраны алгоритмы решения транспортных задач с помощью методов Северо-Западного угла и минимального транспортного тарифа, что позволило автоматизировать вычисления с помощью переноса в программу.</w:t>
      </w:r>
    </w:p>
    <w:sectPr w:rsidR="002D6B36" w:rsidRPr="002E748C" w:rsidSect="008C649E">
      <w:footerReference w:type="default" r:id="rId9"/>
      <w:footerReference w:type="first" r:id="rId10"/>
      <w:pgSz w:w="11907" w:h="16840" w:code="9"/>
      <w:pgMar w:top="1134" w:right="851" w:bottom="1134" w:left="1701" w:header="284" w:footer="709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91B2" w14:textId="77777777" w:rsidR="00180E81" w:rsidRDefault="00180E81">
      <w:r>
        <w:separator/>
      </w:r>
    </w:p>
  </w:endnote>
  <w:endnote w:type="continuationSeparator" w:id="0">
    <w:p w14:paraId="2D728D68" w14:textId="77777777" w:rsidR="00180E81" w:rsidRDefault="0018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207782"/>
      <w:docPartObj>
        <w:docPartGallery w:val="Page Numbers (Bottom of Page)"/>
        <w:docPartUnique/>
      </w:docPartObj>
    </w:sdtPr>
    <w:sdtEndPr/>
    <w:sdtContent>
      <w:p w14:paraId="3E14C979" w14:textId="56267ECA" w:rsidR="007A2A57" w:rsidRDefault="0020212E" w:rsidP="0020212E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80F4" w14:textId="18F27E21" w:rsidR="0020212E" w:rsidRDefault="0020212E" w:rsidP="0020212E">
    <w:pPr>
      <w:pStyle w:val="af4"/>
      <w:jc w:val="center"/>
    </w:pPr>
    <w:r>
      <w:t>Таганрог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388B" w14:textId="77777777" w:rsidR="00180E81" w:rsidRDefault="00180E81">
      <w:r>
        <w:separator/>
      </w:r>
    </w:p>
  </w:footnote>
  <w:footnote w:type="continuationSeparator" w:id="0">
    <w:p w14:paraId="007F87A6" w14:textId="77777777" w:rsidR="00180E81" w:rsidRDefault="0018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73C"/>
    <w:multiLevelType w:val="hybridMultilevel"/>
    <w:tmpl w:val="524E027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40F51D7"/>
    <w:multiLevelType w:val="multilevel"/>
    <w:tmpl w:val="2DDA5EC8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04"/>
        </w:tabs>
        <w:ind w:left="1304" w:hanging="59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74"/>
        </w:tabs>
        <w:ind w:left="1474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1588" w:hanging="87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58"/>
        </w:tabs>
        <w:ind w:left="1758" w:hanging="104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67"/>
        </w:tabs>
        <w:ind w:left="48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87"/>
        </w:tabs>
        <w:ind w:left="53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47"/>
        </w:tabs>
        <w:ind w:left="58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67"/>
        </w:tabs>
        <w:ind w:left="6447" w:hanging="1440"/>
      </w:pPr>
      <w:rPr>
        <w:rFonts w:hint="default"/>
      </w:rPr>
    </w:lvl>
  </w:abstractNum>
  <w:abstractNum w:abstractNumId="2" w15:restartNumberingAfterBreak="0">
    <w:nsid w:val="07FE42FA"/>
    <w:multiLevelType w:val="hybridMultilevel"/>
    <w:tmpl w:val="5744664C"/>
    <w:lvl w:ilvl="0" w:tplc="1950888C">
      <w:start w:val="1"/>
      <w:numFmt w:val="decimal"/>
      <w:pStyle w:val="a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EF62C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8F1D90"/>
    <w:multiLevelType w:val="hybridMultilevel"/>
    <w:tmpl w:val="610A34A2"/>
    <w:lvl w:ilvl="0" w:tplc="816EC9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A4DFE"/>
    <w:multiLevelType w:val="hybridMultilevel"/>
    <w:tmpl w:val="B32C1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96CC0"/>
    <w:multiLevelType w:val="singleLevel"/>
    <w:tmpl w:val="4D16D76A"/>
    <w:lvl w:ilvl="0">
      <w:start w:val="1"/>
      <w:numFmt w:val="bullet"/>
      <w:pStyle w:val="-"/>
      <w:lvlText w:val="-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CAE7F18"/>
    <w:multiLevelType w:val="multilevel"/>
    <w:tmpl w:val="3E9A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BC6C78"/>
    <w:multiLevelType w:val="hybridMultilevel"/>
    <w:tmpl w:val="F852F26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03B3193"/>
    <w:multiLevelType w:val="hybridMultilevel"/>
    <w:tmpl w:val="1C32264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203F4FC7"/>
    <w:multiLevelType w:val="multilevel"/>
    <w:tmpl w:val="218433D6"/>
    <w:numStyleLink w:val="a0"/>
  </w:abstractNum>
  <w:abstractNum w:abstractNumId="11" w15:restartNumberingAfterBreak="0">
    <w:nsid w:val="223C2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645073"/>
    <w:multiLevelType w:val="hybridMultilevel"/>
    <w:tmpl w:val="46ACC8F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29FC5C35"/>
    <w:multiLevelType w:val="hybridMultilevel"/>
    <w:tmpl w:val="6C20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12F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1D2FEF"/>
    <w:multiLevelType w:val="multilevel"/>
    <w:tmpl w:val="E084B0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4D169FF"/>
    <w:multiLevelType w:val="hybridMultilevel"/>
    <w:tmpl w:val="5C42A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66235"/>
    <w:multiLevelType w:val="hybridMultilevel"/>
    <w:tmpl w:val="BF8AB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C347B"/>
    <w:multiLevelType w:val="multilevel"/>
    <w:tmpl w:val="1BFCD170"/>
    <w:lvl w:ilvl="0">
      <w:start w:val="1"/>
      <w:numFmt w:val="none"/>
      <w:pStyle w:val="a1"/>
      <w:suff w:val="space"/>
      <w:lvlText w:val="Рисунок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C5C4D58"/>
    <w:multiLevelType w:val="hybridMultilevel"/>
    <w:tmpl w:val="BC188CC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 w15:restartNumberingAfterBreak="0">
    <w:nsid w:val="4060693B"/>
    <w:multiLevelType w:val="hybridMultilevel"/>
    <w:tmpl w:val="7542D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CF4771"/>
    <w:multiLevelType w:val="hybridMultilevel"/>
    <w:tmpl w:val="FE8862B0"/>
    <w:lvl w:ilvl="0" w:tplc="041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4A0A1DAC"/>
    <w:multiLevelType w:val="multilevel"/>
    <w:tmpl w:val="028C015A"/>
    <w:lvl w:ilvl="0">
      <w:start w:val="1"/>
      <w:numFmt w:val="none"/>
      <w:pStyle w:val="a2"/>
      <w:suff w:val="space"/>
      <w:lvlText w:val="Т а б л и ц а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4C644D1B"/>
    <w:multiLevelType w:val="hybridMultilevel"/>
    <w:tmpl w:val="84506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EC221E7"/>
    <w:multiLevelType w:val="hybridMultilevel"/>
    <w:tmpl w:val="B560C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97F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0449CF"/>
    <w:multiLevelType w:val="multilevel"/>
    <w:tmpl w:val="218433D6"/>
    <w:numStyleLink w:val="a0"/>
  </w:abstractNum>
  <w:abstractNum w:abstractNumId="27" w15:restartNumberingAfterBreak="0">
    <w:nsid w:val="5C7841CA"/>
    <w:multiLevelType w:val="hybridMultilevel"/>
    <w:tmpl w:val="42F4D5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F045FED"/>
    <w:multiLevelType w:val="hybridMultilevel"/>
    <w:tmpl w:val="FB92A068"/>
    <w:lvl w:ilvl="0" w:tplc="BB28A7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134B66"/>
    <w:multiLevelType w:val="hybridMultilevel"/>
    <w:tmpl w:val="6B3A0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40065"/>
    <w:multiLevelType w:val="hybridMultilevel"/>
    <w:tmpl w:val="C6F094C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58D14D4"/>
    <w:multiLevelType w:val="hybridMultilevel"/>
    <w:tmpl w:val="7E60B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03A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653C55"/>
    <w:multiLevelType w:val="hybridMultilevel"/>
    <w:tmpl w:val="B324E2FE"/>
    <w:lvl w:ilvl="0" w:tplc="B9F43E24">
      <w:start w:val="1"/>
      <w:numFmt w:val="bullet"/>
      <w:pStyle w:val="20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0CA3B5C"/>
    <w:multiLevelType w:val="multilevel"/>
    <w:tmpl w:val="218433D6"/>
    <w:numStyleLink w:val="a0"/>
  </w:abstractNum>
  <w:abstractNum w:abstractNumId="35" w15:restartNumberingAfterBreak="0">
    <w:nsid w:val="716572F5"/>
    <w:multiLevelType w:val="hybridMultilevel"/>
    <w:tmpl w:val="64E2CE0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 w15:restartNumberingAfterBreak="0">
    <w:nsid w:val="71760458"/>
    <w:multiLevelType w:val="hybridMultilevel"/>
    <w:tmpl w:val="960AA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966477"/>
    <w:multiLevelType w:val="hybridMultilevel"/>
    <w:tmpl w:val="5C42A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74487"/>
    <w:multiLevelType w:val="multilevel"/>
    <w:tmpl w:val="218433D6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8671607">
    <w:abstractNumId w:val="18"/>
  </w:num>
  <w:num w:numId="2" w16cid:durableId="536313813">
    <w:abstractNumId w:val="22"/>
  </w:num>
  <w:num w:numId="3" w16cid:durableId="1605260429">
    <w:abstractNumId w:val="6"/>
  </w:num>
  <w:num w:numId="4" w16cid:durableId="1701466714">
    <w:abstractNumId w:val="1"/>
  </w:num>
  <w:num w:numId="5" w16cid:durableId="993533527">
    <w:abstractNumId w:val="33"/>
  </w:num>
  <w:num w:numId="6" w16cid:durableId="750547250">
    <w:abstractNumId w:val="15"/>
  </w:num>
  <w:num w:numId="7" w16cid:durableId="1655186827">
    <w:abstractNumId w:val="17"/>
  </w:num>
  <w:num w:numId="8" w16cid:durableId="554706425">
    <w:abstractNumId w:val="16"/>
  </w:num>
  <w:num w:numId="9" w16cid:durableId="1418944333">
    <w:abstractNumId w:val="29"/>
  </w:num>
  <w:num w:numId="10" w16cid:durableId="323747915">
    <w:abstractNumId w:val="37"/>
  </w:num>
  <w:num w:numId="11" w16cid:durableId="1467701734">
    <w:abstractNumId w:val="7"/>
  </w:num>
  <w:num w:numId="12" w16cid:durableId="890574659">
    <w:abstractNumId w:val="24"/>
  </w:num>
  <w:num w:numId="13" w16cid:durableId="1492599025">
    <w:abstractNumId w:val="31"/>
  </w:num>
  <w:num w:numId="14" w16cid:durableId="2078552472">
    <w:abstractNumId w:val="28"/>
  </w:num>
  <w:num w:numId="15" w16cid:durableId="467210992">
    <w:abstractNumId w:val="13"/>
  </w:num>
  <w:num w:numId="16" w16cid:durableId="123474269">
    <w:abstractNumId w:val="35"/>
  </w:num>
  <w:num w:numId="17" w16cid:durableId="1554778129">
    <w:abstractNumId w:val="21"/>
  </w:num>
  <w:num w:numId="18" w16cid:durableId="1962417669">
    <w:abstractNumId w:val="0"/>
  </w:num>
  <w:num w:numId="19" w16cid:durableId="736974949">
    <w:abstractNumId w:val="30"/>
  </w:num>
  <w:num w:numId="20" w16cid:durableId="1040323603">
    <w:abstractNumId w:val="5"/>
  </w:num>
  <w:num w:numId="21" w16cid:durableId="1589729659">
    <w:abstractNumId w:val="9"/>
  </w:num>
  <w:num w:numId="22" w16cid:durableId="133254089">
    <w:abstractNumId w:val="36"/>
  </w:num>
  <w:num w:numId="23" w16cid:durableId="377628505">
    <w:abstractNumId w:val="12"/>
  </w:num>
  <w:num w:numId="24" w16cid:durableId="1161850601">
    <w:abstractNumId w:val="8"/>
  </w:num>
  <w:num w:numId="25" w16cid:durableId="2067802105">
    <w:abstractNumId w:val="4"/>
  </w:num>
  <w:num w:numId="26" w16cid:durableId="852257296">
    <w:abstractNumId w:val="20"/>
  </w:num>
  <w:num w:numId="27" w16cid:durableId="1750419628">
    <w:abstractNumId w:val="14"/>
  </w:num>
  <w:num w:numId="28" w16cid:durableId="255215516">
    <w:abstractNumId w:val="32"/>
  </w:num>
  <w:num w:numId="29" w16cid:durableId="2079740386">
    <w:abstractNumId w:val="11"/>
  </w:num>
  <w:num w:numId="30" w16cid:durableId="2036228541">
    <w:abstractNumId w:val="25"/>
  </w:num>
  <w:num w:numId="31" w16cid:durableId="1703048646">
    <w:abstractNumId w:val="3"/>
  </w:num>
  <w:num w:numId="32" w16cid:durableId="181676299">
    <w:abstractNumId w:val="19"/>
  </w:num>
  <w:num w:numId="33" w16cid:durableId="853374126">
    <w:abstractNumId w:val="38"/>
  </w:num>
  <w:num w:numId="34" w16cid:durableId="8455532">
    <w:abstractNumId w:val="10"/>
  </w:num>
  <w:num w:numId="35" w16cid:durableId="1565146405">
    <w:abstractNumId w:val="34"/>
  </w:num>
  <w:num w:numId="36" w16cid:durableId="1080299532">
    <w:abstractNumId w:val="26"/>
  </w:num>
  <w:num w:numId="37" w16cid:durableId="2022312586">
    <w:abstractNumId w:val="2"/>
  </w:num>
  <w:num w:numId="38" w16cid:durableId="1257861646">
    <w:abstractNumId w:val="27"/>
  </w:num>
  <w:num w:numId="39" w16cid:durableId="589310246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BC"/>
    <w:rsid w:val="0000379F"/>
    <w:rsid w:val="0000394D"/>
    <w:rsid w:val="0000443F"/>
    <w:rsid w:val="000051F1"/>
    <w:rsid w:val="00007773"/>
    <w:rsid w:val="00010BC5"/>
    <w:rsid w:val="00011DFF"/>
    <w:rsid w:val="00011EB4"/>
    <w:rsid w:val="000147F2"/>
    <w:rsid w:val="00016B17"/>
    <w:rsid w:val="00022496"/>
    <w:rsid w:val="000242D8"/>
    <w:rsid w:val="00026B1C"/>
    <w:rsid w:val="00027519"/>
    <w:rsid w:val="000317A3"/>
    <w:rsid w:val="00032B0D"/>
    <w:rsid w:val="00035D0D"/>
    <w:rsid w:val="00035FAA"/>
    <w:rsid w:val="00041CD6"/>
    <w:rsid w:val="00051466"/>
    <w:rsid w:val="00056070"/>
    <w:rsid w:val="00060A9A"/>
    <w:rsid w:val="00065558"/>
    <w:rsid w:val="00067704"/>
    <w:rsid w:val="00067CF7"/>
    <w:rsid w:val="0007102D"/>
    <w:rsid w:val="00072130"/>
    <w:rsid w:val="000733AD"/>
    <w:rsid w:val="000832C5"/>
    <w:rsid w:val="00083582"/>
    <w:rsid w:val="00084EEB"/>
    <w:rsid w:val="000870FF"/>
    <w:rsid w:val="000908E8"/>
    <w:rsid w:val="00094CD9"/>
    <w:rsid w:val="0009518B"/>
    <w:rsid w:val="000A0B98"/>
    <w:rsid w:val="000A5642"/>
    <w:rsid w:val="000A63D2"/>
    <w:rsid w:val="000A7217"/>
    <w:rsid w:val="000B09AE"/>
    <w:rsid w:val="000B21DA"/>
    <w:rsid w:val="000B2D98"/>
    <w:rsid w:val="000B3563"/>
    <w:rsid w:val="000B56E4"/>
    <w:rsid w:val="000C0A32"/>
    <w:rsid w:val="000C1168"/>
    <w:rsid w:val="000C1CC8"/>
    <w:rsid w:val="000C2469"/>
    <w:rsid w:val="000C4E62"/>
    <w:rsid w:val="000C55AB"/>
    <w:rsid w:val="000D063C"/>
    <w:rsid w:val="000D0922"/>
    <w:rsid w:val="000D1656"/>
    <w:rsid w:val="000D1A32"/>
    <w:rsid w:val="000D38F2"/>
    <w:rsid w:val="000D3CB3"/>
    <w:rsid w:val="000E01EB"/>
    <w:rsid w:val="000E0EBD"/>
    <w:rsid w:val="000E1C4C"/>
    <w:rsid w:val="000E2C37"/>
    <w:rsid w:val="000E41D0"/>
    <w:rsid w:val="000E68BD"/>
    <w:rsid w:val="000F02E6"/>
    <w:rsid w:val="000F21CC"/>
    <w:rsid w:val="000F4293"/>
    <w:rsid w:val="000F5928"/>
    <w:rsid w:val="00100BFF"/>
    <w:rsid w:val="00101D0C"/>
    <w:rsid w:val="00104ADF"/>
    <w:rsid w:val="001070BE"/>
    <w:rsid w:val="00107F19"/>
    <w:rsid w:val="001122D4"/>
    <w:rsid w:val="00112655"/>
    <w:rsid w:val="001137DE"/>
    <w:rsid w:val="0011433A"/>
    <w:rsid w:val="001164CA"/>
    <w:rsid w:val="00116F5C"/>
    <w:rsid w:val="00117189"/>
    <w:rsid w:val="00121675"/>
    <w:rsid w:val="001227A3"/>
    <w:rsid w:val="00124497"/>
    <w:rsid w:val="001323A9"/>
    <w:rsid w:val="00133524"/>
    <w:rsid w:val="001352B3"/>
    <w:rsid w:val="001408A8"/>
    <w:rsid w:val="00141301"/>
    <w:rsid w:val="00141EE7"/>
    <w:rsid w:val="00146725"/>
    <w:rsid w:val="00147FF4"/>
    <w:rsid w:val="00150ACA"/>
    <w:rsid w:val="00150EBC"/>
    <w:rsid w:val="00151530"/>
    <w:rsid w:val="00154A83"/>
    <w:rsid w:val="00155414"/>
    <w:rsid w:val="001631AB"/>
    <w:rsid w:val="00163EF4"/>
    <w:rsid w:val="0016553A"/>
    <w:rsid w:val="00171D4A"/>
    <w:rsid w:val="0017228C"/>
    <w:rsid w:val="00175DE9"/>
    <w:rsid w:val="001808FC"/>
    <w:rsid w:val="00180B77"/>
    <w:rsid w:val="00180E81"/>
    <w:rsid w:val="00193267"/>
    <w:rsid w:val="00194715"/>
    <w:rsid w:val="00197B2E"/>
    <w:rsid w:val="001A44D6"/>
    <w:rsid w:val="001A5F9D"/>
    <w:rsid w:val="001B0DF8"/>
    <w:rsid w:val="001B4AFB"/>
    <w:rsid w:val="001B4BC8"/>
    <w:rsid w:val="001B6E85"/>
    <w:rsid w:val="001B75B6"/>
    <w:rsid w:val="001C1883"/>
    <w:rsid w:val="001C1BF4"/>
    <w:rsid w:val="001C4C16"/>
    <w:rsid w:val="001C554A"/>
    <w:rsid w:val="001D0069"/>
    <w:rsid w:val="001D08C1"/>
    <w:rsid w:val="001D3A4C"/>
    <w:rsid w:val="001E05B8"/>
    <w:rsid w:val="001E0603"/>
    <w:rsid w:val="001E117E"/>
    <w:rsid w:val="001E33BD"/>
    <w:rsid w:val="001E76CD"/>
    <w:rsid w:val="001F1F3A"/>
    <w:rsid w:val="001F2D50"/>
    <w:rsid w:val="001F32DD"/>
    <w:rsid w:val="001F4D11"/>
    <w:rsid w:val="0020124A"/>
    <w:rsid w:val="0020152C"/>
    <w:rsid w:val="0020212E"/>
    <w:rsid w:val="00210837"/>
    <w:rsid w:val="002127C8"/>
    <w:rsid w:val="002148C3"/>
    <w:rsid w:val="00216805"/>
    <w:rsid w:val="00220CBC"/>
    <w:rsid w:val="00221DC0"/>
    <w:rsid w:val="00222361"/>
    <w:rsid w:val="002258C7"/>
    <w:rsid w:val="00226142"/>
    <w:rsid w:val="00226344"/>
    <w:rsid w:val="0022673D"/>
    <w:rsid w:val="002277D0"/>
    <w:rsid w:val="00231E8B"/>
    <w:rsid w:val="00236AE6"/>
    <w:rsid w:val="00236CD6"/>
    <w:rsid w:val="00236CD9"/>
    <w:rsid w:val="0024005C"/>
    <w:rsid w:val="002414A0"/>
    <w:rsid w:val="00244735"/>
    <w:rsid w:val="0024729A"/>
    <w:rsid w:val="0025544B"/>
    <w:rsid w:val="002564B9"/>
    <w:rsid w:val="0025689D"/>
    <w:rsid w:val="00257EE4"/>
    <w:rsid w:val="00262978"/>
    <w:rsid w:val="00264B00"/>
    <w:rsid w:val="00265E45"/>
    <w:rsid w:val="00266A3B"/>
    <w:rsid w:val="002679AF"/>
    <w:rsid w:val="00270C95"/>
    <w:rsid w:val="00276C8D"/>
    <w:rsid w:val="002824E0"/>
    <w:rsid w:val="00282A58"/>
    <w:rsid w:val="002830C0"/>
    <w:rsid w:val="0028368D"/>
    <w:rsid w:val="0028731C"/>
    <w:rsid w:val="00290F3F"/>
    <w:rsid w:val="00292FC7"/>
    <w:rsid w:val="002979A8"/>
    <w:rsid w:val="00297A94"/>
    <w:rsid w:val="002A163E"/>
    <w:rsid w:val="002A2721"/>
    <w:rsid w:val="002A39EB"/>
    <w:rsid w:val="002A5ADC"/>
    <w:rsid w:val="002A6917"/>
    <w:rsid w:val="002A6AF1"/>
    <w:rsid w:val="002B5E87"/>
    <w:rsid w:val="002C1246"/>
    <w:rsid w:val="002C36EA"/>
    <w:rsid w:val="002D27A3"/>
    <w:rsid w:val="002D60C9"/>
    <w:rsid w:val="002D69D2"/>
    <w:rsid w:val="002D6B36"/>
    <w:rsid w:val="002D7BA1"/>
    <w:rsid w:val="002E0CCE"/>
    <w:rsid w:val="002E2B39"/>
    <w:rsid w:val="002E47B5"/>
    <w:rsid w:val="002E748C"/>
    <w:rsid w:val="002E7932"/>
    <w:rsid w:val="002F55FA"/>
    <w:rsid w:val="002F6190"/>
    <w:rsid w:val="002F7E0F"/>
    <w:rsid w:val="002F7FFB"/>
    <w:rsid w:val="003053FA"/>
    <w:rsid w:val="003069B2"/>
    <w:rsid w:val="00306E05"/>
    <w:rsid w:val="00311BD7"/>
    <w:rsid w:val="00315EEE"/>
    <w:rsid w:val="00321B7C"/>
    <w:rsid w:val="0032418B"/>
    <w:rsid w:val="00336500"/>
    <w:rsid w:val="00337DA0"/>
    <w:rsid w:val="00342810"/>
    <w:rsid w:val="00344CF8"/>
    <w:rsid w:val="003507E2"/>
    <w:rsid w:val="003514EC"/>
    <w:rsid w:val="0035247F"/>
    <w:rsid w:val="00352B28"/>
    <w:rsid w:val="0035520E"/>
    <w:rsid w:val="0035592A"/>
    <w:rsid w:val="0036022D"/>
    <w:rsid w:val="00361319"/>
    <w:rsid w:val="00364662"/>
    <w:rsid w:val="00367C7A"/>
    <w:rsid w:val="003716E6"/>
    <w:rsid w:val="00381804"/>
    <w:rsid w:val="00392FF0"/>
    <w:rsid w:val="00394B54"/>
    <w:rsid w:val="0039658D"/>
    <w:rsid w:val="003A58A9"/>
    <w:rsid w:val="003B07E8"/>
    <w:rsid w:val="003B325B"/>
    <w:rsid w:val="003C0862"/>
    <w:rsid w:val="003C08F5"/>
    <w:rsid w:val="003C1948"/>
    <w:rsid w:val="003C2AFA"/>
    <w:rsid w:val="003C3C1A"/>
    <w:rsid w:val="003C4462"/>
    <w:rsid w:val="003C5759"/>
    <w:rsid w:val="003C5FFC"/>
    <w:rsid w:val="003C77E9"/>
    <w:rsid w:val="003C7BBF"/>
    <w:rsid w:val="003D4771"/>
    <w:rsid w:val="003D522B"/>
    <w:rsid w:val="003D605B"/>
    <w:rsid w:val="003D7669"/>
    <w:rsid w:val="003D7AE9"/>
    <w:rsid w:val="003E3C66"/>
    <w:rsid w:val="003E7101"/>
    <w:rsid w:val="003F7B73"/>
    <w:rsid w:val="00404C3A"/>
    <w:rsid w:val="004055DE"/>
    <w:rsid w:val="004116E3"/>
    <w:rsid w:val="00412D20"/>
    <w:rsid w:val="00415776"/>
    <w:rsid w:val="004170F1"/>
    <w:rsid w:val="00417E92"/>
    <w:rsid w:val="00417ED3"/>
    <w:rsid w:val="00421CAB"/>
    <w:rsid w:val="00422472"/>
    <w:rsid w:val="00425D40"/>
    <w:rsid w:val="00426F8E"/>
    <w:rsid w:val="00432556"/>
    <w:rsid w:val="00433650"/>
    <w:rsid w:val="00437293"/>
    <w:rsid w:val="0043769C"/>
    <w:rsid w:val="0043791B"/>
    <w:rsid w:val="004419D8"/>
    <w:rsid w:val="004448B2"/>
    <w:rsid w:val="00444A9F"/>
    <w:rsid w:val="00444BDF"/>
    <w:rsid w:val="00447D84"/>
    <w:rsid w:val="0045003A"/>
    <w:rsid w:val="00452A7B"/>
    <w:rsid w:val="004555D7"/>
    <w:rsid w:val="00462ABF"/>
    <w:rsid w:val="00462ACC"/>
    <w:rsid w:val="00463B97"/>
    <w:rsid w:val="00470422"/>
    <w:rsid w:val="004721DF"/>
    <w:rsid w:val="00476F01"/>
    <w:rsid w:val="00477494"/>
    <w:rsid w:val="00483085"/>
    <w:rsid w:val="004831AB"/>
    <w:rsid w:val="004854E0"/>
    <w:rsid w:val="00493757"/>
    <w:rsid w:val="004A0953"/>
    <w:rsid w:val="004A12AF"/>
    <w:rsid w:val="004A153D"/>
    <w:rsid w:val="004A1870"/>
    <w:rsid w:val="004A20C7"/>
    <w:rsid w:val="004A4C04"/>
    <w:rsid w:val="004A4D5A"/>
    <w:rsid w:val="004A5625"/>
    <w:rsid w:val="004A6F1D"/>
    <w:rsid w:val="004B4568"/>
    <w:rsid w:val="004B49AD"/>
    <w:rsid w:val="004B64F4"/>
    <w:rsid w:val="004B65CB"/>
    <w:rsid w:val="004C21C9"/>
    <w:rsid w:val="004C5B97"/>
    <w:rsid w:val="004C786F"/>
    <w:rsid w:val="004D3FF2"/>
    <w:rsid w:val="004D61C6"/>
    <w:rsid w:val="004E18F3"/>
    <w:rsid w:val="004E3C98"/>
    <w:rsid w:val="004E73A4"/>
    <w:rsid w:val="004F57AF"/>
    <w:rsid w:val="004F6C96"/>
    <w:rsid w:val="005008DD"/>
    <w:rsid w:val="00501D8A"/>
    <w:rsid w:val="0050363D"/>
    <w:rsid w:val="00505E00"/>
    <w:rsid w:val="00507364"/>
    <w:rsid w:val="00507DF4"/>
    <w:rsid w:val="00507F2E"/>
    <w:rsid w:val="0051004A"/>
    <w:rsid w:val="005165CC"/>
    <w:rsid w:val="00520FD5"/>
    <w:rsid w:val="00521804"/>
    <w:rsid w:val="00521E97"/>
    <w:rsid w:val="005223FA"/>
    <w:rsid w:val="0052546D"/>
    <w:rsid w:val="0052681A"/>
    <w:rsid w:val="00532BA1"/>
    <w:rsid w:val="00533446"/>
    <w:rsid w:val="00535894"/>
    <w:rsid w:val="00536C1F"/>
    <w:rsid w:val="00540446"/>
    <w:rsid w:val="00541132"/>
    <w:rsid w:val="00541675"/>
    <w:rsid w:val="005422EE"/>
    <w:rsid w:val="005436DB"/>
    <w:rsid w:val="00543D18"/>
    <w:rsid w:val="005442D1"/>
    <w:rsid w:val="0054455D"/>
    <w:rsid w:val="00550821"/>
    <w:rsid w:val="0055160F"/>
    <w:rsid w:val="0055167C"/>
    <w:rsid w:val="0055544C"/>
    <w:rsid w:val="00557DA1"/>
    <w:rsid w:val="00560962"/>
    <w:rsid w:val="0056124A"/>
    <w:rsid w:val="00561DCA"/>
    <w:rsid w:val="005640FF"/>
    <w:rsid w:val="00565EBB"/>
    <w:rsid w:val="005677DF"/>
    <w:rsid w:val="00577B30"/>
    <w:rsid w:val="00581519"/>
    <w:rsid w:val="00581714"/>
    <w:rsid w:val="00585BB0"/>
    <w:rsid w:val="00587C5A"/>
    <w:rsid w:val="005920C5"/>
    <w:rsid w:val="005926D5"/>
    <w:rsid w:val="00593D9A"/>
    <w:rsid w:val="00597482"/>
    <w:rsid w:val="005A03BC"/>
    <w:rsid w:val="005A0D53"/>
    <w:rsid w:val="005A3373"/>
    <w:rsid w:val="005A6B97"/>
    <w:rsid w:val="005A6D13"/>
    <w:rsid w:val="005A7576"/>
    <w:rsid w:val="005B1221"/>
    <w:rsid w:val="005B2919"/>
    <w:rsid w:val="005B7E1E"/>
    <w:rsid w:val="005C08B9"/>
    <w:rsid w:val="005C4965"/>
    <w:rsid w:val="005C6632"/>
    <w:rsid w:val="005D3486"/>
    <w:rsid w:val="005D49A6"/>
    <w:rsid w:val="005D6045"/>
    <w:rsid w:val="005E1240"/>
    <w:rsid w:val="005E296C"/>
    <w:rsid w:val="005E40AC"/>
    <w:rsid w:val="005E584A"/>
    <w:rsid w:val="005F13FE"/>
    <w:rsid w:val="005F199F"/>
    <w:rsid w:val="005F316C"/>
    <w:rsid w:val="005F5F92"/>
    <w:rsid w:val="005F6E0F"/>
    <w:rsid w:val="00600F69"/>
    <w:rsid w:val="00601C58"/>
    <w:rsid w:val="006029FF"/>
    <w:rsid w:val="00603BBC"/>
    <w:rsid w:val="00604976"/>
    <w:rsid w:val="006177BD"/>
    <w:rsid w:val="0062650C"/>
    <w:rsid w:val="006322F1"/>
    <w:rsid w:val="00636E17"/>
    <w:rsid w:val="00637392"/>
    <w:rsid w:val="00637DEA"/>
    <w:rsid w:val="00643B74"/>
    <w:rsid w:val="006457D2"/>
    <w:rsid w:val="00650127"/>
    <w:rsid w:val="006512C2"/>
    <w:rsid w:val="006536A8"/>
    <w:rsid w:val="00655A6E"/>
    <w:rsid w:val="00660813"/>
    <w:rsid w:val="006643B6"/>
    <w:rsid w:val="006670FD"/>
    <w:rsid w:val="006712DB"/>
    <w:rsid w:val="0067154A"/>
    <w:rsid w:val="00673682"/>
    <w:rsid w:val="006749D5"/>
    <w:rsid w:val="00674B02"/>
    <w:rsid w:val="00676F4E"/>
    <w:rsid w:val="00681A9F"/>
    <w:rsid w:val="006822F8"/>
    <w:rsid w:val="00683AD2"/>
    <w:rsid w:val="00684496"/>
    <w:rsid w:val="006926D2"/>
    <w:rsid w:val="00693591"/>
    <w:rsid w:val="00695BBB"/>
    <w:rsid w:val="00695BCD"/>
    <w:rsid w:val="00696878"/>
    <w:rsid w:val="006A3FC9"/>
    <w:rsid w:val="006A42AA"/>
    <w:rsid w:val="006A681A"/>
    <w:rsid w:val="006A6FDB"/>
    <w:rsid w:val="006B19CF"/>
    <w:rsid w:val="006B1FD9"/>
    <w:rsid w:val="006C088B"/>
    <w:rsid w:val="006C17F0"/>
    <w:rsid w:val="006C51B7"/>
    <w:rsid w:val="006C73A6"/>
    <w:rsid w:val="006D7335"/>
    <w:rsid w:val="006E17FF"/>
    <w:rsid w:val="006E3BB2"/>
    <w:rsid w:val="006E62CA"/>
    <w:rsid w:val="006E6A1E"/>
    <w:rsid w:val="006E6DEA"/>
    <w:rsid w:val="006E74D8"/>
    <w:rsid w:val="006F13D1"/>
    <w:rsid w:val="00707CDF"/>
    <w:rsid w:val="00712D7C"/>
    <w:rsid w:val="00716C10"/>
    <w:rsid w:val="007261B4"/>
    <w:rsid w:val="00727E99"/>
    <w:rsid w:val="0073247F"/>
    <w:rsid w:val="00742DC4"/>
    <w:rsid w:val="00745742"/>
    <w:rsid w:val="00751924"/>
    <w:rsid w:val="00751A0F"/>
    <w:rsid w:val="007561D4"/>
    <w:rsid w:val="00756868"/>
    <w:rsid w:val="007642AF"/>
    <w:rsid w:val="00764F8A"/>
    <w:rsid w:val="007665BE"/>
    <w:rsid w:val="0076758C"/>
    <w:rsid w:val="00767BFF"/>
    <w:rsid w:val="00774F59"/>
    <w:rsid w:val="007750E1"/>
    <w:rsid w:val="00775B9F"/>
    <w:rsid w:val="00776FE9"/>
    <w:rsid w:val="00782F2D"/>
    <w:rsid w:val="0078328A"/>
    <w:rsid w:val="00783421"/>
    <w:rsid w:val="00784A01"/>
    <w:rsid w:val="00787EE0"/>
    <w:rsid w:val="00791E4E"/>
    <w:rsid w:val="00794E16"/>
    <w:rsid w:val="00796497"/>
    <w:rsid w:val="007A1ACC"/>
    <w:rsid w:val="007A2A57"/>
    <w:rsid w:val="007A6B8B"/>
    <w:rsid w:val="007B00A1"/>
    <w:rsid w:val="007B11A1"/>
    <w:rsid w:val="007B657F"/>
    <w:rsid w:val="007C1DCF"/>
    <w:rsid w:val="007C20E4"/>
    <w:rsid w:val="007C6536"/>
    <w:rsid w:val="007C6B74"/>
    <w:rsid w:val="007D3F11"/>
    <w:rsid w:val="007D6661"/>
    <w:rsid w:val="007E66FA"/>
    <w:rsid w:val="007E6E69"/>
    <w:rsid w:val="007F067C"/>
    <w:rsid w:val="007F18DC"/>
    <w:rsid w:val="007F1AFC"/>
    <w:rsid w:val="007F1D59"/>
    <w:rsid w:val="007F416B"/>
    <w:rsid w:val="007F7860"/>
    <w:rsid w:val="007F7924"/>
    <w:rsid w:val="008027CB"/>
    <w:rsid w:val="00811002"/>
    <w:rsid w:val="00812DB1"/>
    <w:rsid w:val="00813892"/>
    <w:rsid w:val="008206E5"/>
    <w:rsid w:val="0082197B"/>
    <w:rsid w:val="00822AE5"/>
    <w:rsid w:val="00826233"/>
    <w:rsid w:val="00833483"/>
    <w:rsid w:val="00833CFD"/>
    <w:rsid w:val="00835449"/>
    <w:rsid w:val="00835D32"/>
    <w:rsid w:val="00840B26"/>
    <w:rsid w:val="008450FB"/>
    <w:rsid w:val="00845615"/>
    <w:rsid w:val="0084640A"/>
    <w:rsid w:val="00861773"/>
    <w:rsid w:val="00864835"/>
    <w:rsid w:val="00865CC8"/>
    <w:rsid w:val="00872069"/>
    <w:rsid w:val="00881DDF"/>
    <w:rsid w:val="00881E6F"/>
    <w:rsid w:val="008847F2"/>
    <w:rsid w:val="00885F02"/>
    <w:rsid w:val="008866B8"/>
    <w:rsid w:val="00887BF3"/>
    <w:rsid w:val="0089035F"/>
    <w:rsid w:val="00893DE2"/>
    <w:rsid w:val="00895751"/>
    <w:rsid w:val="0089797D"/>
    <w:rsid w:val="008A0B64"/>
    <w:rsid w:val="008B4E7F"/>
    <w:rsid w:val="008B4EA5"/>
    <w:rsid w:val="008B571F"/>
    <w:rsid w:val="008B701F"/>
    <w:rsid w:val="008B7198"/>
    <w:rsid w:val="008C62BA"/>
    <w:rsid w:val="008C649E"/>
    <w:rsid w:val="008C69A8"/>
    <w:rsid w:val="008D009E"/>
    <w:rsid w:val="008D1337"/>
    <w:rsid w:val="008D1AB9"/>
    <w:rsid w:val="008D338B"/>
    <w:rsid w:val="008D3B90"/>
    <w:rsid w:val="008D4117"/>
    <w:rsid w:val="008D45C0"/>
    <w:rsid w:val="008D6AEE"/>
    <w:rsid w:val="008E0199"/>
    <w:rsid w:val="008E06A8"/>
    <w:rsid w:val="008F0263"/>
    <w:rsid w:val="008F2937"/>
    <w:rsid w:val="008F41B8"/>
    <w:rsid w:val="008F7802"/>
    <w:rsid w:val="008F7C4C"/>
    <w:rsid w:val="00900F35"/>
    <w:rsid w:val="00903E85"/>
    <w:rsid w:val="00905519"/>
    <w:rsid w:val="009105A9"/>
    <w:rsid w:val="00914F2C"/>
    <w:rsid w:val="00915E20"/>
    <w:rsid w:val="0092141B"/>
    <w:rsid w:val="00932F51"/>
    <w:rsid w:val="0093787E"/>
    <w:rsid w:val="00943790"/>
    <w:rsid w:val="00950BFF"/>
    <w:rsid w:val="00951760"/>
    <w:rsid w:val="00952806"/>
    <w:rsid w:val="009530AF"/>
    <w:rsid w:val="009552C4"/>
    <w:rsid w:val="00956200"/>
    <w:rsid w:val="0095633E"/>
    <w:rsid w:val="00960F45"/>
    <w:rsid w:val="00965C66"/>
    <w:rsid w:val="00970631"/>
    <w:rsid w:val="00970898"/>
    <w:rsid w:val="009872DF"/>
    <w:rsid w:val="00987D48"/>
    <w:rsid w:val="00992BBF"/>
    <w:rsid w:val="009934A9"/>
    <w:rsid w:val="00994BA7"/>
    <w:rsid w:val="00995D2D"/>
    <w:rsid w:val="009A059F"/>
    <w:rsid w:val="009A304D"/>
    <w:rsid w:val="009B087F"/>
    <w:rsid w:val="009B551E"/>
    <w:rsid w:val="009B63A4"/>
    <w:rsid w:val="009B6632"/>
    <w:rsid w:val="009B7295"/>
    <w:rsid w:val="009C7A96"/>
    <w:rsid w:val="009D1ED6"/>
    <w:rsid w:val="009D536A"/>
    <w:rsid w:val="009D7AAD"/>
    <w:rsid w:val="009E211E"/>
    <w:rsid w:val="009E2C5C"/>
    <w:rsid w:val="009E4D2E"/>
    <w:rsid w:val="009E515E"/>
    <w:rsid w:val="009E758D"/>
    <w:rsid w:val="009F09F4"/>
    <w:rsid w:val="009F11DB"/>
    <w:rsid w:val="009F3F94"/>
    <w:rsid w:val="009F516D"/>
    <w:rsid w:val="009F6F1E"/>
    <w:rsid w:val="00A0019E"/>
    <w:rsid w:val="00A03FCE"/>
    <w:rsid w:val="00A0528A"/>
    <w:rsid w:val="00A05449"/>
    <w:rsid w:val="00A06993"/>
    <w:rsid w:val="00A12D83"/>
    <w:rsid w:val="00A13566"/>
    <w:rsid w:val="00A15F37"/>
    <w:rsid w:val="00A200BA"/>
    <w:rsid w:val="00A21CE8"/>
    <w:rsid w:val="00A2497F"/>
    <w:rsid w:val="00A27E1E"/>
    <w:rsid w:val="00A34788"/>
    <w:rsid w:val="00A3764A"/>
    <w:rsid w:val="00A411C9"/>
    <w:rsid w:val="00A50763"/>
    <w:rsid w:val="00A5087F"/>
    <w:rsid w:val="00A52007"/>
    <w:rsid w:val="00A53099"/>
    <w:rsid w:val="00A5799E"/>
    <w:rsid w:val="00A57B40"/>
    <w:rsid w:val="00A641E3"/>
    <w:rsid w:val="00A643CC"/>
    <w:rsid w:val="00A6461F"/>
    <w:rsid w:val="00A6668D"/>
    <w:rsid w:val="00A673E7"/>
    <w:rsid w:val="00A67763"/>
    <w:rsid w:val="00A70E35"/>
    <w:rsid w:val="00A73637"/>
    <w:rsid w:val="00A75489"/>
    <w:rsid w:val="00A77399"/>
    <w:rsid w:val="00A85596"/>
    <w:rsid w:val="00A85784"/>
    <w:rsid w:val="00A90DB9"/>
    <w:rsid w:val="00A91A83"/>
    <w:rsid w:val="00A96DC6"/>
    <w:rsid w:val="00AA58AD"/>
    <w:rsid w:val="00AB315C"/>
    <w:rsid w:val="00AB3706"/>
    <w:rsid w:val="00AB7EB3"/>
    <w:rsid w:val="00AC0B84"/>
    <w:rsid w:val="00AC0C70"/>
    <w:rsid w:val="00AC2E40"/>
    <w:rsid w:val="00AC3E70"/>
    <w:rsid w:val="00AC5A42"/>
    <w:rsid w:val="00AD45B8"/>
    <w:rsid w:val="00AE0C64"/>
    <w:rsid w:val="00AE15AA"/>
    <w:rsid w:val="00AE1EB5"/>
    <w:rsid w:val="00AE20B2"/>
    <w:rsid w:val="00AE2773"/>
    <w:rsid w:val="00AF4BEE"/>
    <w:rsid w:val="00AF4C49"/>
    <w:rsid w:val="00AF6434"/>
    <w:rsid w:val="00AF6538"/>
    <w:rsid w:val="00B00F67"/>
    <w:rsid w:val="00B0569B"/>
    <w:rsid w:val="00B1044D"/>
    <w:rsid w:val="00B117EA"/>
    <w:rsid w:val="00B144C6"/>
    <w:rsid w:val="00B1553E"/>
    <w:rsid w:val="00B16E25"/>
    <w:rsid w:val="00B2290F"/>
    <w:rsid w:val="00B30E2A"/>
    <w:rsid w:val="00B3411E"/>
    <w:rsid w:val="00B34BC2"/>
    <w:rsid w:val="00B35A05"/>
    <w:rsid w:val="00B35B13"/>
    <w:rsid w:val="00B41B5C"/>
    <w:rsid w:val="00B41B62"/>
    <w:rsid w:val="00B43F7A"/>
    <w:rsid w:val="00B46B72"/>
    <w:rsid w:val="00B50059"/>
    <w:rsid w:val="00B50B9A"/>
    <w:rsid w:val="00B50F42"/>
    <w:rsid w:val="00B540BA"/>
    <w:rsid w:val="00B60363"/>
    <w:rsid w:val="00B667A3"/>
    <w:rsid w:val="00B671E2"/>
    <w:rsid w:val="00B70DB4"/>
    <w:rsid w:val="00B71AD3"/>
    <w:rsid w:val="00B72512"/>
    <w:rsid w:val="00B73FA8"/>
    <w:rsid w:val="00B74714"/>
    <w:rsid w:val="00B74FFA"/>
    <w:rsid w:val="00B8038E"/>
    <w:rsid w:val="00B87F0E"/>
    <w:rsid w:val="00B90740"/>
    <w:rsid w:val="00B908EC"/>
    <w:rsid w:val="00B9352B"/>
    <w:rsid w:val="00BA2F62"/>
    <w:rsid w:val="00BA645D"/>
    <w:rsid w:val="00BB1A74"/>
    <w:rsid w:val="00BB1BA1"/>
    <w:rsid w:val="00BB23DD"/>
    <w:rsid w:val="00BC4879"/>
    <w:rsid w:val="00BD3334"/>
    <w:rsid w:val="00BD402E"/>
    <w:rsid w:val="00BD4BD5"/>
    <w:rsid w:val="00BD4EDC"/>
    <w:rsid w:val="00BD74AC"/>
    <w:rsid w:val="00BE08E6"/>
    <w:rsid w:val="00BE1C5A"/>
    <w:rsid w:val="00BE4DE3"/>
    <w:rsid w:val="00BF0A50"/>
    <w:rsid w:val="00BF27B2"/>
    <w:rsid w:val="00BF3721"/>
    <w:rsid w:val="00BF3FFA"/>
    <w:rsid w:val="00BF7C0B"/>
    <w:rsid w:val="00BF7DE1"/>
    <w:rsid w:val="00C03465"/>
    <w:rsid w:val="00C05A86"/>
    <w:rsid w:val="00C05D28"/>
    <w:rsid w:val="00C13528"/>
    <w:rsid w:val="00C149D8"/>
    <w:rsid w:val="00C162CF"/>
    <w:rsid w:val="00C16E8B"/>
    <w:rsid w:val="00C21725"/>
    <w:rsid w:val="00C225B9"/>
    <w:rsid w:val="00C22C69"/>
    <w:rsid w:val="00C371CE"/>
    <w:rsid w:val="00C40DAC"/>
    <w:rsid w:val="00C40DF0"/>
    <w:rsid w:val="00C41B66"/>
    <w:rsid w:val="00C42193"/>
    <w:rsid w:val="00C44A26"/>
    <w:rsid w:val="00C53906"/>
    <w:rsid w:val="00C60F7D"/>
    <w:rsid w:val="00C62273"/>
    <w:rsid w:val="00C628AC"/>
    <w:rsid w:val="00C66685"/>
    <w:rsid w:val="00C66FB5"/>
    <w:rsid w:val="00C74C67"/>
    <w:rsid w:val="00C83239"/>
    <w:rsid w:val="00C83463"/>
    <w:rsid w:val="00C83C0C"/>
    <w:rsid w:val="00C84575"/>
    <w:rsid w:val="00C86340"/>
    <w:rsid w:val="00C87E74"/>
    <w:rsid w:val="00C90406"/>
    <w:rsid w:val="00C94878"/>
    <w:rsid w:val="00C972E8"/>
    <w:rsid w:val="00CA1EEC"/>
    <w:rsid w:val="00CA4A51"/>
    <w:rsid w:val="00CB3E9B"/>
    <w:rsid w:val="00CB44F9"/>
    <w:rsid w:val="00CC03FC"/>
    <w:rsid w:val="00CC1241"/>
    <w:rsid w:val="00CC14D0"/>
    <w:rsid w:val="00CC1EC5"/>
    <w:rsid w:val="00CD1E43"/>
    <w:rsid w:val="00CD5041"/>
    <w:rsid w:val="00CD70BF"/>
    <w:rsid w:val="00CE02F7"/>
    <w:rsid w:val="00CE0924"/>
    <w:rsid w:val="00CE0F9C"/>
    <w:rsid w:val="00CE1CF8"/>
    <w:rsid w:val="00CE253A"/>
    <w:rsid w:val="00CE3504"/>
    <w:rsid w:val="00CE3B94"/>
    <w:rsid w:val="00CF1E7F"/>
    <w:rsid w:val="00CF34FE"/>
    <w:rsid w:val="00CF3A92"/>
    <w:rsid w:val="00D039A1"/>
    <w:rsid w:val="00D042B5"/>
    <w:rsid w:val="00D04BF9"/>
    <w:rsid w:val="00D07F43"/>
    <w:rsid w:val="00D12F9E"/>
    <w:rsid w:val="00D16952"/>
    <w:rsid w:val="00D16EEB"/>
    <w:rsid w:val="00D177BA"/>
    <w:rsid w:val="00D26B42"/>
    <w:rsid w:val="00D27B3F"/>
    <w:rsid w:val="00D34715"/>
    <w:rsid w:val="00D34ABD"/>
    <w:rsid w:val="00D34E18"/>
    <w:rsid w:val="00D354A0"/>
    <w:rsid w:val="00D3611E"/>
    <w:rsid w:val="00D363D3"/>
    <w:rsid w:val="00D37065"/>
    <w:rsid w:val="00D371BA"/>
    <w:rsid w:val="00D416FB"/>
    <w:rsid w:val="00D456A4"/>
    <w:rsid w:val="00D55DA6"/>
    <w:rsid w:val="00D5745F"/>
    <w:rsid w:val="00D661D4"/>
    <w:rsid w:val="00D67CE5"/>
    <w:rsid w:val="00D73447"/>
    <w:rsid w:val="00D760E3"/>
    <w:rsid w:val="00D83D23"/>
    <w:rsid w:val="00D919AC"/>
    <w:rsid w:val="00D92D5E"/>
    <w:rsid w:val="00D9317A"/>
    <w:rsid w:val="00D93683"/>
    <w:rsid w:val="00D94FC6"/>
    <w:rsid w:val="00D963CE"/>
    <w:rsid w:val="00D976EC"/>
    <w:rsid w:val="00DA0E45"/>
    <w:rsid w:val="00DA223E"/>
    <w:rsid w:val="00DA5E6A"/>
    <w:rsid w:val="00DA66BF"/>
    <w:rsid w:val="00DB053F"/>
    <w:rsid w:val="00DB3079"/>
    <w:rsid w:val="00DB4B9B"/>
    <w:rsid w:val="00DB7EEB"/>
    <w:rsid w:val="00DC3FBD"/>
    <w:rsid w:val="00DC5D35"/>
    <w:rsid w:val="00DC77E5"/>
    <w:rsid w:val="00DE105E"/>
    <w:rsid w:val="00DE3140"/>
    <w:rsid w:val="00DE7B43"/>
    <w:rsid w:val="00DF2E37"/>
    <w:rsid w:val="00DF5FEC"/>
    <w:rsid w:val="00E01149"/>
    <w:rsid w:val="00E02B80"/>
    <w:rsid w:val="00E06B7D"/>
    <w:rsid w:val="00E12A56"/>
    <w:rsid w:val="00E135AB"/>
    <w:rsid w:val="00E16092"/>
    <w:rsid w:val="00E218B0"/>
    <w:rsid w:val="00E22E5A"/>
    <w:rsid w:val="00E265B2"/>
    <w:rsid w:val="00E32877"/>
    <w:rsid w:val="00E32A20"/>
    <w:rsid w:val="00E37BFF"/>
    <w:rsid w:val="00E37FB3"/>
    <w:rsid w:val="00E4549A"/>
    <w:rsid w:val="00E46006"/>
    <w:rsid w:val="00E4695C"/>
    <w:rsid w:val="00E51A31"/>
    <w:rsid w:val="00E536AB"/>
    <w:rsid w:val="00E57B5A"/>
    <w:rsid w:val="00E66CF1"/>
    <w:rsid w:val="00E701E8"/>
    <w:rsid w:val="00E71D33"/>
    <w:rsid w:val="00E75FB9"/>
    <w:rsid w:val="00E763F5"/>
    <w:rsid w:val="00E7673D"/>
    <w:rsid w:val="00E7780F"/>
    <w:rsid w:val="00E822BF"/>
    <w:rsid w:val="00E870D1"/>
    <w:rsid w:val="00E87426"/>
    <w:rsid w:val="00EA103E"/>
    <w:rsid w:val="00EA437E"/>
    <w:rsid w:val="00EA6F25"/>
    <w:rsid w:val="00EA785D"/>
    <w:rsid w:val="00EB1F45"/>
    <w:rsid w:val="00EC0394"/>
    <w:rsid w:val="00EC0A90"/>
    <w:rsid w:val="00EC12F4"/>
    <w:rsid w:val="00EC4DB6"/>
    <w:rsid w:val="00EC50EF"/>
    <w:rsid w:val="00ED0044"/>
    <w:rsid w:val="00ED113B"/>
    <w:rsid w:val="00ED16A5"/>
    <w:rsid w:val="00ED3C4E"/>
    <w:rsid w:val="00ED52DA"/>
    <w:rsid w:val="00ED5D54"/>
    <w:rsid w:val="00ED6DCB"/>
    <w:rsid w:val="00EE1D79"/>
    <w:rsid w:val="00EE22C1"/>
    <w:rsid w:val="00EE251B"/>
    <w:rsid w:val="00EE4AA7"/>
    <w:rsid w:val="00EE6C4E"/>
    <w:rsid w:val="00EF5DD8"/>
    <w:rsid w:val="00EF6585"/>
    <w:rsid w:val="00F0008A"/>
    <w:rsid w:val="00F00ADD"/>
    <w:rsid w:val="00F00F9E"/>
    <w:rsid w:val="00F03FA0"/>
    <w:rsid w:val="00F15B5A"/>
    <w:rsid w:val="00F16FA9"/>
    <w:rsid w:val="00F22148"/>
    <w:rsid w:val="00F2222D"/>
    <w:rsid w:val="00F2385A"/>
    <w:rsid w:val="00F25EF0"/>
    <w:rsid w:val="00F30B2A"/>
    <w:rsid w:val="00F31B69"/>
    <w:rsid w:val="00F34497"/>
    <w:rsid w:val="00F35A48"/>
    <w:rsid w:val="00F458CB"/>
    <w:rsid w:val="00F46478"/>
    <w:rsid w:val="00F5210E"/>
    <w:rsid w:val="00F55AB0"/>
    <w:rsid w:val="00F608F8"/>
    <w:rsid w:val="00F624CE"/>
    <w:rsid w:val="00F63ABA"/>
    <w:rsid w:val="00F6675D"/>
    <w:rsid w:val="00F74C32"/>
    <w:rsid w:val="00F7617B"/>
    <w:rsid w:val="00F764C2"/>
    <w:rsid w:val="00F829A7"/>
    <w:rsid w:val="00F96B04"/>
    <w:rsid w:val="00FA1439"/>
    <w:rsid w:val="00FA5CBF"/>
    <w:rsid w:val="00FA62AB"/>
    <w:rsid w:val="00FA7B15"/>
    <w:rsid w:val="00FB3FB4"/>
    <w:rsid w:val="00FB4793"/>
    <w:rsid w:val="00FB5377"/>
    <w:rsid w:val="00FB6DB6"/>
    <w:rsid w:val="00FC64B8"/>
    <w:rsid w:val="00FC66A6"/>
    <w:rsid w:val="00FC6E34"/>
    <w:rsid w:val="00FD0F68"/>
    <w:rsid w:val="00FE1B49"/>
    <w:rsid w:val="00FE2FC0"/>
    <w:rsid w:val="00FE38ED"/>
    <w:rsid w:val="00FE3A8E"/>
    <w:rsid w:val="00FF3DCE"/>
    <w:rsid w:val="00FF57EB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66929D"/>
  <w15:docId w15:val="{F6A0CDA3-4C01-49A8-907B-13721E96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709"/>
        <w:jc w:val="center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533446"/>
    <w:pPr>
      <w:jc w:val="left"/>
    </w:pPr>
    <w:rPr>
      <w:sz w:val="28"/>
    </w:rPr>
  </w:style>
  <w:style w:type="paragraph" w:styleId="1">
    <w:name w:val="heading 1"/>
    <w:basedOn w:val="a3"/>
    <w:next w:val="a3"/>
    <w:link w:val="10"/>
    <w:uiPriority w:val="9"/>
    <w:qFormat/>
    <w:rsid w:val="0025689D"/>
    <w:pPr>
      <w:keepNext/>
      <w:keepLines/>
      <w:numPr>
        <w:numId w:val="4"/>
      </w:numPr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3"/>
    <w:next w:val="a3"/>
    <w:link w:val="21"/>
    <w:uiPriority w:val="9"/>
    <w:qFormat/>
    <w:rsid w:val="00F96B04"/>
    <w:pPr>
      <w:keepNext/>
      <w:keepLines/>
      <w:numPr>
        <w:ilvl w:val="1"/>
        <w:numId w:val="4"/>
      </w:numPr>
      <w:spacing w:before="240" w:after="24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3"/>
    <w:next w:val="a3"/>
    <w:link w:val="30"/>
    <w:uiPriority w:val="9"/>
    <w:qFormat/>
    <w:rsid w:val="00F96B04"/>
    <w:pPr>
      <w:keepNext/>
      <w:keepLines/>
      <w:numPr>
        <w:ilvl w:val="2"/>
        <w:numId w:val="4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3"/>
    <w:next w:val="a3"/>
    <w:link w:val="40"/>
    <w:uiPriority w:val="9"/>
    <w:qFormat/>
    <w:rsid w:val="00F96B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i/>
      <w:sz w:val="24"/>
    </w:rPr>
  </w:style>
  <w:style w:type="paragraph" w:styleId="5">
    <w:name w:val="heading 5"/>
    <w:basedOn w:val="a3"/>
    <w:next w:val="a3"/>
    <w:link w:val="50"/>
    <w:uiPriority w:val="9"/>
    <w:qFormat/>
    <w:rsid w:val="00F96B04"/>
    <w:pPr>
      <w:tabs>
        <w:tab w:val="num" w:pos="1440"/>
      </w:tabs>
      <w:spacing w:before="240" w:after="60"/>
      <w:ind w:left="1008" w:hanging="1008"/>
      <w:outlineLvl w:val="4"/>
    </w:pPr>
    <w:rPr>
      <w:sz w:val="22"/>
    </w:rPr>
  </w:style>
  <w:style w:type="paragraph" w:styleId="6">
    <w:name w:val="heading 6"/>
    <w:basedOn w:val="a3"/>
    <w:next w:val="a3"/>
    <w:link w:val="60"/>
    <w:uiPriority w:val="9"/>
    <w:qFormat/>
    <w:rsid w:val="00F96B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7">
    <w:name w:val="heading 7"/>
    <w:basedOn w:val="a3"/>
    <w:next w:val="a3"/>
    <w:link w:val="70"/>
    <w:uiPriority w:val="9"/>
    <w:qFormat/>
    <w:rsid w:val="00F96B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</w:rPr>
  </w:style>
  <w:style w:type="paragraph" w:styleId="8">
    <w:name w:val="heading 8"/>
    <w:basedOn w:val="a3"/>
    <w:next w:val="a3"/>
    <w:link w:val="80"/>
    <w:uiPriority w:val="9"/>
    <w:qFormat/>
    <w:rsid w:val="00F96B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</w:rPr>
  </w:style>
  <w:style w:type="paragraph" w:styleId="9">
    <w:name w:val="heading 9"/>
    <w:basedOn w:val="a3"/>
    <w:next w:val="a3"/>
    <w:link w:val="90"/>
    <w:uiPriority w:val="9"/>
    <w:qFormat/>
    <w:rsid w:val="00F96B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30">
    <w:name w:val="Заголовок 3 Знак"/>
    <w:basedOn w:val="a4"/>
    <w:link w:val="3"/>
    <w:uiPriority w:val="9"/>
    <w:rsid w:val="00F96B04"/>
    <w:rPr>
      <w:rFonts w:ascii="Arial" w:hAnsi="Arial" w:cs="Arial"/>
      <w:b/>
      <w:bCs/>
      <w:sz w:val="26"/>
      <w:szCs w:val="26"/>
    </w:rPr>
  </w:style>
  <w:style w:type="paragraph" w:customStyle="1" w:styleId="a1">
    <w:name w:val="Название рисунка"/>
    <w:basedOn w:val="a3"/>
    <w:next w:val="a3"/>
    <w:link w:val="a7"/>
    <w:rsid w:val="00F96B04"/>
    <w:pPr>
      <w:keepLines/>
      <w:numPr>
        <w:numId w:val="1"/>
      </w:numPr>
      <w:spacing w:after="360"/>
      <w:jc w:val="center"/>
    </w:pPr>
    <w:rPr>
      <w:szCs w:val="28"/>
    </w:rPr>
  </w:style>
  <w:style w:type="character" w:customStyle="1" w:styleId="a7">
    <w:name w:val="Название рисунка Знак"/>
    <w:basedOn w:val="a4"/>
    <w:link w:val="a1"/>
    <w:rsid w:val="00F96B04"/>
    <w:rPr>
      <w:sz w:val="26"/>
      <w:szCs w:val="28"/>
    </w:rPr>
  </w:style>
  <w:style w:type="paragraph" w:customStyle="1" w:styleId="a2">
    <w:name w:val="Название таблицы"/>
    <w:basedOn w:val="a3"/>
    <w:next w:val="a3"/>
    <w:rsid w:val="00F96B04"/>
    <w:pPr>
      <w:keepNext/>
      <w:keepLines/>
      <w:numPr>
        <w:numId w:val="2"/>
      </w:numPr>
      <w:spacing w:before="240"/>
      <w:ind w:left="1980" w:hanging="1980"/>
    </w:pPr>
    <w:rPr>
      <w:szCs w:val="26"/>
    </w:rPr>
  </w:style>
  <w:style w:type="paragraph" w:customStyle="1" w:styleId="a8">
    <w:name w:val="Обычный с отступом"/>
    <w:basedOn w:val="a3"/>
    <w:next w:val="a3"/>
    <w:rsid w:val="00F96B04"/>
    <w:pPr>
      <w:spacing w:before="120"/>
    </w:pPr>
  </w:style>
  <w:style w:type="paragraph" w:styleId="11">
    <w:name w:val="toc 1"/>
    <w:basedOn w:val="a3"/>
    <w:next w:val="a3"/>
    <w:uiPriority w:val="39"/>
    <w:rsid w:val="008450FB"/>
    <w:pPr>
      <w:spacing w:before="120" w:after="120"/>
    </w:pPr>
    <w:rPr>
      <w:rFonts w:cstheme="minorHAnsi"/>
      <w:bCs/>
      <w:caps/>
    </w:rPr>
  </w:style>
  <w:style w:type="paragraph" w:styleId="22">
    <w:name w:val="toc 2"/>
    <w:basedOn w:val="a3"/>
    <w:next w:val="a3"/>
    <w:uiPriority w:val="39"/>
    <w:rsid w:val="00F96B04"/>
    <w:pPr>
      <w:ind w:left="280"/>
    </w:pPr>
    <w:rPr>
      <w:rFonts w:asciiTheme="minorHAnsi" w:hAnsiTheme="minorHAnsi" w:cstheme="minorHAnsi"/>
      <w:smallCaps/>
      <w:sz w:val="20"/>
    </w:rPr>
  </w:style>
  <w:style w:type="paragraph" w:styleId="31">
    <w:name w:val="toc 3"/>
    <w:basedOn w:val="a3"/>
    <w:next w:val="a3"/>
    <w:uiPriority w:val="39"/>
    <w:rsid w:val="00F96B04"/>
    <w:pPr>
      <w:ind w:left="560"/>
    </w:pPr>
    <w:rPr>
      <w:rFonts w:asciiTheme="minorHAnsi" w:hAnsiTheme="minorHAnsi" w:cstheme="minorHAnsi"/>
      <w:i/>
      <w:iCs/>
      <w:sz w:val="20"/>
    </w:rPr>
  </w:style>
  <w:style w:type="paragraph" w:customStyle="1" w:styleId="a9">
    <w:name w:val="Рисунок"/>
    <w:basedOn w:val="a3"/>
    <w:next w:val="a1"/>
    <w:link w:val="aa"/>
    <w:rsid w:val="00F96B04"/>
    <w:pPr>
      <w:keepNext/>
      <w:keepLines/>
      <w:widowControl w:val="0"/>
      <w:spacing w:before="240" w:after="240"/>
      <w:ind w:firstLine="0"/>
      <w:contextualSpacing/>
      <w:jc w:val="center"/>
    </w:pPr>
    <w:rPr>
      <w:noProof/>
    </w:rPr>
  </w:style>
  <w:style w:type="character" w:customStyle="1" w:styleId="aa">
    <w:name w:val="Рисунок Знак"/>
    <w:basedOn w:val="a4"/>
    <w:link w:val="a9"/>
    <w:rsid w:val="00F96B04"/>
    <w:rPr>
      <w:noProof/>
      <w:sz w:val="26"/>
      <w:lang w:val="ru-RU" w:eastAsia="ru-RU" w:bidi="ar-SA"/>
    </w:rPr>
  </w:style>
  <w:style w:type="paragraph" w:customStyle="1" w:styleId="-">
    <w:name w:val="-Список"/>
    <w:basedOn w:val="a3"/>
    <w:link w:val="-0"/>
    <w:rsid w:val="00F96B04"/>
    <w:pPr>
      <w:numPr>
        <w:numId w:val="3"/>
      </w:numPr>
      <w:ind w:firstLine="709"/>
    </w:pPr>
    <w:rPr>
      <w:szCs w:val="28"/>
    </w:rPr>
  </w:style>
  <w:style w:type="paragraph" w:customStyle="1" w:styleId="ab">
    <w:name w:val="Таблица"/>
    <w:basedOn w:val="a3"/>
    <w:link w:val="ac"/>
    <w:rsid w:val="00F96B04"/>
    <w:pPr>
      <w:ind w:firstLine="0"/>
      <w:jc w:val="center"/>
    </w:pPr>
    <w:rPr>
      <w:sz w:val="24"/>
      <w:szCs w:val="26"/>
    </w:rPr>
  </w:style>
  <w:style w:type="character" w:customStyle="1" w:styleId="ac">
    <w:name w:val="Таблица Знак"/>
    <w:basedOn w:val="a4"/>
    <w:link w:val="ab"/>
    <w:rsid w:val="00F96B04"/>
    <w:rPr>
      <w:sz w:val="24"/>
      <w:szCs w:val="26"/>
      <w:lang w:val="ru-RU" w:eastAsia="ru-RU" w:bidi="ar-SA"/>
    </w:rPr>
  </w:style>
  <w:style w:type="paragraph" w:customStyle="1" w:styleId="ad">
    <w:name w:val="Формула"/>
    <w:basedOn w:val="a3"/>
    <w:next w:val="a3"/>
    <w:link w:val="ae"/>
    <w:rsid w:val="00F96B04"/>
    <w:pPr>
      <w:tabs>
        <w:tab w:val="center" w:pos="4820"/>
        <w:tab w:val="center" w:pos="9214"/>
      </w:tabs>
      <w:spacing w:before="240" w:after="240"/>
      <w:ind w:firstLine="0"/>
      <w:contextualSpacing/>
    </w:pPr>
  </w:style>
  <w:style w:type="paragraph" w:styleId="af">
    <w:name w:val="Document Map"/>
    <w:basedOn w:val="a3"/>
    <w:semiHidden/>
    <w:rsid w:val="00F96B04"/>
    <w:pPr>
      <w:shd w:val="clear" w:color="auto" w:fill="000080"/>
    </w:pPr>
    <w:rPr>
      <w:rFonts w:ascii="Tahoma" w:hAnsi="Tahoma" w:cs="Tahoma"/>
      <w:sz w:val="20"/>
    </w:rPr>
  </w:style>
  <w:style w:type="character" w:styleId="af0">
    <w:name w:val="Hyperlink"/>
    <w:basedOn w:val="a4"/>
    <w:uiPriority w:val="99"/>
    <w:rsid w:val="00F96B04"/>
    <w:rPr>
      <w:color w:val="0000FF"/>
      <w:u w:val="single"/>
    </w:rPr>
  </w:style>
  <w:style w:type="paragraph" w:styleId="20">
    <w:name w:val="List 2"/>
    <w:basedOn w:val="a3"/>
    <w:autoRedefine/>
    <w:rsid w:val="00AE15AA"/>
    <w:pPr>
      <w:numPr>
        <w:numId w:val="5"/>
      </w:numPr>
      <w:spacing w:line="276" w:lineRule="auto"/>
      <w:ind w:left="709" w:firstLine="425"/>
    </w:pPr>
    <w:rPr>
      <w:bCs/>
      <w:snapToGrid w:val="0"/>
      <w:color w:val="000000" w:themeColor="text1"/>
      <w:szCs w:val="27"/>
    </w:rPr>
  </w:style>
  <w:style w:type="table" w:styleId="af1">
    <w:name w:val="Table Grid"/>
    <w:basedOn w:val="a5"/>
    <w:uiPriority w:val="39"/>
    <w:rsid w:val="00F96B04"/>
    <w:pPr>
      <w:spacing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f3"/>
    <w:rsid w:val="00F96B04"/>
    <w:rPr>
      <w:rFonts w:ascii="Times New Roman" w:hAnsi="Times New Roman"/>
      <w:dstrike w:val="0"/>
      <w:spacing w:val="0"/>
      <w:w w:val="100"/>
      <w:kern w:val="0"/>
      <w:position w:val="0"/>
      <w:sz w:val="28"/>
      <w:szCs w:val="28"/>
      <w:effect w:val="none"/>
      <w:vertAlign w:val="baseline"/>
    </w:rPr>
  </w:style>
  <w:style w:type="character" w:styleId="af3">
    <w:name w:val="footnote reference"/>
    <w:basedOn w:val="a4"/>
    <w:uiPriority w:val="99"/>
    <w:semiHidden/>
    <w:rsid w:val="00F96B04"/>
    <w:rPr>
      <w:vertAlign w:val="superscript"/>
    </w:rPr>
  </w:style>
  <w:style w:type="paragraph" w:styleId="af4">
    <w:name w:val="footer"/>
    <w:basedOn w:val="a3"/>
    <w:link w:val="af5"/>
    <w:uiPriority w:val="99"/>
    <w:rsid w:val="00F96B04"/>
    <w:pPr>
      <w:tabs>
        <w:tab w:val="center" w:pos="4677"/>
        <w:tab w:val="right" w:pos="9355"/>
      </w:tabs>
    </w:pPr>
  </w:style>
  <w:style w:type="paragraph" w:styleId="af6">
    <w:name w:val="header"/>
    <w:basedOn w:val="a3"/>
    <w:link w:val="af7"/>
    <w:uiPriority w:val="99"/>
    <w:rsid w:val="00F96B04"/>
    <w:pPr>
      <w:tabs>
        <w:tab w:val="center" w:pos="4677"/>
        <w:tab w:val="right" w:pos="9355"/>
      </w:tabs>
    </w:pPr>
  </w:style>
  <w:style w:type="paragraph" w:styleId="af8">
    <w:name w:val="Body Text"/>
    <w:basedOn w:val="a3"/>
    <w:link w:val="af9"/>
    <w:rsid w:val="00F96B04"/>
    <w:pPr>
      <w:ind w:left="709" w:right="-568" w:firstLine="0"/>
      <w:jc w:val="center"/>
      <w:outlineLvl w:val="2"/>
    </w:pPr>
    <w:rPr>
      <w:spacing w:val="-4"/>
      <w:szCs w:val="28"/>
    </w:rPr>
  </w:style>
  <w:style w:type="paragraph" w:customStyle="1" w:styleId="western">
    <w:name w:val="western"/>
    <w:basedOn w:val="a3"/>
    <w:rsid w:val="00F96B04"/>
    <w:pPr>
      <w:spacing w:before="100" w:beforeAutospacing="1" w:after="119"/>
    </w:pPr>
    <w:rPr>
      <w:szCs w:val="28"/>
    </w:rPr>
  </w:style>
  <w:style w:type="paragraph" w:customStyle="1" w:styleId="afa">
    <w:name w:val="Экспликация формулы"/>
    <w:basedOn w:val="a3"/>
    <w:rsid w:val="00F96B04"/>
    <w:pPr>
      <w:ind w:firstLine="454"/>
    </w:pPr>
  </w:style>
  <w:style w:type="character" w:customStyle="1" w:styleId="-0">
    <w:name w:val="-Список Знак"/>
    <w:basedOn w:val="a4"/>
    <w:link w:val="-"/>
    <w:rsid w:val="00F96B04"/>
    <w:rPr>
      <w:sz w:val="26"/>
      <w:szCs w:val="28"/>
    </w:rPr>
  </w:style>
  <w:style w:type="character" w:styleId="afb">
    <w:name w:val="Strong"/>
    <w:basedOn w:val="a4"/>
    <w:uiPriority w:val="22"/>
    <w:qFormat/>
    <w:rsid w:val="00F96B04"/>
    <w:rPr>
      <w:b/>
      <w:bCs/>
    </w:rPr>
  </w:style>
  <w:style w:type="paragraph" w:styleId="afc">
    <w:name w:val="Balloon Text"/>
    <w:basedOn w:val="a3"/>
    <w:link w:val="afd"/>
    <w:uiPriority w:val="99"/>
    <w:rsid w:val="00220CBC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4"/>
    <w:link w:val="afc"/>
    <w:uiPriority w:val="99"/>
    <w:rsid w:val="00220CBC"/>
    <w:rPr>
      <w:rFonts w:ascii="Tahoma" w:hAnsi="Tahoma" w:cs="Tahoma"/>
      <w:sz w:val="16"/>
      <w:szCs w:val="16"/>
    </w:rPr>
  </w:style>
  <w:style w:type="paragraph" w:styleId="afe">
    <w:name w:val="TOC Heading"/>
    <w:basedOn w:val="1"/>
    <w:next w:val="a3"/>
    <w:uiPriority w:val="39"/>
    <w:unhideWhenUsed/>
    <w:qFormat/>
    <w:rsid w:val="0025689D"/>
    <w:pPr>
      <w:pageBreakBefore/>
      <w:numPr>
        <w:numId w:val="0"/>
      </w:numPr>
      <w:ind w:firstLine="709"/>
      <w:jc w:val="center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character" w:styleId="aff">
    <w:name w:val="Placeholder Text"/>
    <w:basedOn w:val="a4"/>
    <w:uiPriority w:val="99"/>
    <w:semiHidden/>
    <w:rsid w:val="00C13528"/>
    <w:rPr>
      <w:color w:val="808080"/>
    </w:rPr>
  </w:style>
  <w:style w:type="paragraph" w:styleId="a">
    <w:name w:val="List Paragraph"/>
    <w:basedOn w:val="a3"/>
    <w:uiPriority w:val="34"/>
    <w:qFormat/>
    <w:rsid w:val="007261B4"/>
    <w:pPr>
      <w:numPr>
        <w:numId w:val="37"/>
      </w:numPr>
      <w:contextualSpacing/>
    </w:pPr>
  </w:style>
  <w:style w:type="character" w:styleId="aff0">
    <w:name w:val="Emphasis"/>
    <w:basedOn w:val="a4"/>
    <w:qFormat/>
    <w:rsid w:val="00AE1EB5"/>
    <w:rPr>
      <w:i/>
      <w:iCs/>
    </w:rPr>
  </w:style>
  <w:style w:type="character" w:customStyle="1" w:styleId="af5">
    <w:name w:val="Нижний колонтитул Знак"/>
    <w:basedOn w:val="a4"/>
    <w:link w:val="af4"/>
    <w:uiPriority w:val="99"/>
    <w:rsid w:val="00141EE7"/>
    <w:rPr>
      <w:sz w:val="26"/>
    </w:rPr>
  </w:style>
  <w:style w:type="paragraph" w:customStyle="1" w:styleId="aff1">
    <w:name w:val="Курс.проект"/>
    <w:basedOn w:val="a3"/>
    <w:link w:val="aff2"/>
    <w:qFormat/>
    <w:rsid w:val="00FB6DB6"/>
  </w:style>
  <w:style w:type="character" w:customStyle="1" w:styleId="aff2">
    <w:name w:val="Курс.проект Знак"/>
    <w:basedOn w:val="a4"/>
    <w:link w:val="aff1"/>
    <w:rsid w:val="00FB6DB6"/>
    <w:rPr>
      <w:sz w:val="26"/>
    </w:rPr>
  </w:style>
  <w:style w:type="character" w:customStyle="1" w:styleId="apple-converted-space">
    <w:name w:val="apple-converted-space"/>
    <w:basedOn w:val="a4"/>
    <w:rsid w:val="006A6FDB"/>
  </w:style>
  <w:style w:type="paragraph" w:styleId="aff3">
    <w:name w:val="Normal (Web)"/>
    <w:basedOn w:val="a3"/>
    <w:uiPriority w:val="99"/>
    <w:unhideWhenUsed/>
    <w:rsid w:val="00845615"/>
    <w:pPr>
      <w:spacing w:before="100" w:beforeAutospacing="1" w:after="100" w:afterAutospacing="1"/>
      <w:ind w:firstLine="0"/>
    </w:pPr>
    <w:rPr>
      <w:sz w:val="24"/>
      <w:szCs w:val="24"/>
    </w:rPr>
  </w:style>
  <w:style w:type="paragraph" w:customStyle="1" w:styleId="23">
    <w:name w:val="Таблица2"/>
    <w:basedOn w:val="a3"/>
    <w:link w:val="24"/>
    <w:autoRedefine/>
    <w:rsid w:val="00AB315C"/>
    <w:pPr>
      <w:tabs>
        <w:tab w:val="left" w:pos="2127"/>
      </w:tabs>
      <w:autoSpaceDE w:val="0"/>
      <w:autoSpaceDN w:val="0"/>
      <w:adjustRightInd w:val="0"/>
      <w:ind w:firstLine="0"/>
    </w:pPr>
    <w:rPr>
      <w:noProof/>
      <w:sz w:val="32"/>
      <w:szCs w:val="32"/>
    </w:rPr>
  </w:style>
  <w:style w:type="character" w:customStyle="1" w:styleId="24">
    <w:name w:val="Таблица2 Знак"/>
    <w:basedOn w:val="a4"/>
    <w:link w:val="23"/>
    <w:locked/>
    <w:rsid w:val="00AB315C"/>
    <w:rPr>
      <w:noProof/>
      <w:sz w:val="32"/>
      <w:szCs w:val="32"/>
    </w:rPr>
  </w:style>
  <w:style w:type="character" w:customStyle="1" w:styleId="ae">
    <w:name w:val="Формула Знак"/>
    <w:basedOn w:val="a4"/>
    <w:link w:val="ad"/>
    <w:rsid w:val="009F3F94"/>
    <w:rPr>
      <w:sz w:val="26"/>
    </w:rPr>
  </w:style>
  <w:style w:type="character" w:customStyle="1" w:styleId="21">
    <w:name w:val="Заголовок 2 Знак"/>
    <w:basedOn w:val="a4"/>
    <w:link w:val="2"/>
    <w:uiPriority w:val="9"/>
    <w:rsid w:val="00C83463"/>
    <w:rPr>
      <w:rFonts w:ascii="Arial" w:hAnsi="Arial" w:cs="Arial"/>
      <w:b/>
      <w:bCs/>
      <w:iCs/>
      <w:sz w:val="28"/>
      <w:szCs w:val="28"/>
    </w:rPr>
  </w:style>
  <w:style w:type="paragraph" w:styleId="aff4">
    <w:name w:val="footnote text"/>
    <w:basedOn w:val="a3"/>
    <w:link w:val="aff5"/>
    <w:uiPriority w:val="99"/>
    <w:semiHidden/>
    <w:unhideWhenUsed/>
    <w:rsid w:val="008F2937"/>
    <w:rPr>
      <w:sz w:val="20"/>
    </w:rPr>
  </w:style>
  <w:style w:type="character" w:customStyle="1" w:styleId="aff5">
    <w:name w:val="Текст сноски Знак"/>
    <w:basedOn w:val="a4"/>
    <w:link w:val="aff4"/>
    <w:uiPriority w:val="99"/>
    <w:semiHidden/>
    <w:rsid w:val="008F2937"/>
  </w:style>
  <w:style w:type="character" w:styleId="aff6">
    <w:name w:val="annotation reference"/>
    <w:basedOn w:val="a4"/>
    <w:semiHidden/>
    <w:unhideWhenUsed/>
    <w:rsid w:val="000C1CC8"/>
    <w:rPr>
      <w:sz w:val="16"/>
      <w:szCs w:val="16"/>
    </w:rPr>
  </w:style>
  <w:style w:type="paragraph" w:styleId="aff7">
    <w:name w:val="annotation text"/>
    <w:basedOn w:val="a3"/>
    <w:link w:val="aff8"/>
    <w:semiHidden/>
    <w:unhideWhenUsed/>
    <w:rsid w:val="000C1CC8"/>
    <w:rPr>
      <w:sz w:val="20"/>
    </w:rPr>
  </w:style>
  <w:style w:type="character" w:customStyle="1" w:styleId="aff8">
    <w:name w:val="Текст примечания Знак"/>
    <w:basedOn w:val="a4"/>
    <w:link w:val="aff7"/>
    <w:semiHidden/>
    <w:rsid w:val="000C1CC8"/>
  </w:style>
  <w:style w:type="paragraph" w:styleId="aff9">
    <w:name w:val="annotation subject"/>
    <w:basedOn w:val="aff7"/>
    <w:next w:val="aff7"/>
    <w:link w:val="affa"/>
    <w:semiHidden/>
    <w:unhideWhenUsed/>
    <w:rsid w:val="000C1CC8"/>
    <w:rPr>
      <w:b/>
      <w:bCs/>
    </w:rPr>
  </w:style>
  <w:style w:type="character" w:customStyle="1" w:styleId="affa">
    <w:name w:val="Тема примечания Знак"/>
    <w:basedOn w:val="aff8"/>
    <w:link w:val="aff9"/>
    <w:semiHidden/>
    <w:rsid w:val="000C1CC8"/>
    <w:rPr>
      <w:b/>
      <w:bCs/>
    </w:rPr>
  </w:style>
  <w:style w:type="paragraph" w:styleId="affb">
    <w:name w:val="endnote text"/>
    <w:basedOn w:val="a3"/>
    <w:link w:val="affc"/>
    <w:semiHidden/>
    <w:unhideWhenUsed/>
    <w:rsid w:val="009B087F"/>
    <w:rPr>
      <w:sz w:val="20"/>
    </w:rPr>
  </w:style>
  <w:style w:type="character" w:customStyle="1" w:styleId="affc">
    <w:name w:val="Текст концевой сноски Знак"/>
    <w:basedOn w:val="a4"/>
    <w:link w:val="affb"/>
    <w:semiHidden/>
    <w:rsid w:val="009B087F"/>
  </w:style>
  <w:style w:type="character" w:styleId="affd">
    <w:name w:val="endnote reference"/>
    <w:basedOn w:val="a4"/>
    <w:semiHidden/>
    <w:unhideWhenUsed/>
    <w:rsid w:val="009B087F"/>
    <w:rPr>
      <w:vertAlign w:val="superscript"/>
    </w:rPr>
  </w:style>
  <w:style w:type="character" w:customStyle="1" w:styleId="50">
    <w:name w:val="Заголовок 5 Знак"/>
    <w:basedOn w:val="a4"/>
    <w:link w:val="5"/>
    <w:uiPriority w:val="9"/>
    <w:rsid w:val="005F6E0F"/>
    <w:rPr>
      <w:sz w:val="22"/>
    </w:rPr>
  </w:style>
  <w:style w:type="paragraph" w:customStyle="1" w:styleId="affe">
    <w:name w:val="Подрис"/>
    <w:basedOn w:val="a1"/>
    <w:link w:val="afff"/>
    <w:autoRedefine/>
    <w:rsid w:val="007E6E69"/>
    <w:pPr>
      <w:keepLines w:val="0"/>
      <w:widowControl w:val="0"/>
      <w:numPr>
        <w:numId w:val="0"/>
      </w:numPr>
      <w:autoSpaceDE w:val="0"/>
      <w:autoSpaceDN w:val="0"/>
      <w:adjustRightInd w:val="0"/>
      <w:spacing w:after="240"/>
    </w:pPr>
    <w:rPr>
      <w:noProof/>
      <w:szCs w:val="32"/>
    </w:rPr>
  </w:style>
  <w:style w:type="character" w:customStyle="1" w:styleId="afff">
    <w:name w:val="Подрис Знак"/>
    <w:basedOn w:val="aa"/>
    <w:link w:val="affe"/>
    <w:rsid w:val="007E6E69"/>
    <w:rPr>
      <w:noProof/>
      <w:sz w:val="28"/>
      <w:szCs w:val="32"/>
      <w:lang w:val="ru-RU" w:eastAsia="ru-RU" w:bidi="ar-SA"/>
    </w:rPr>
  </w:style>
  <w:style w:type="paragraph" w:styleId="afff0">
    <w:name w:val="Title"/>
    <w:basedOn w:val="1"/>
    <w:next w:val="a3"/>
    <w:link w:val="afff1"/>
    <w:autoRedefine/>
    <w:qFormat/>
    <w:rsid w:val="000733AD"/>
    <w:pPr>
      <w:pageBreakBefore/>
      <w:numPr>
        <w:numId w:val="0"/>
      </w:num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ff1">
    <w:name w:val="Заголовок Знак"/>
    <w:basedOn w:val="a4"/>
    <w:link w:val="afff0"/>
    <w:rsid w:val="000733AD"/>
    <w:rPr>
      <w:rFonts w:eastAsiaTheme="majorEastAsia" w:cstheme="majorBidi"/>
      <w:b/>
      <w:bCs/>
      <w:caps/>
      <w:spacing w:val="-10"/>
      <w:kern w:val="28"/>
      <w:sz w:val="28"/>
      <w:szCs w:val="56"/>
    </w:rPr>
  </w:style>
  <w:style w:type="paragraph" w:customStyle="1" w:styleId="afff2">
    <w:name w:val="Абзац"/>
    <w:basedOn w:val="a3"/>
    <w:next w:val="a3"/>
    <w:autoRedefine/>
    <w:rsid w:val="006177BD"/>
    <w:pPr>
      <w:widowControl w:val="0"/>
      <w:autoSpaceDE w:val="0"/>
      <w:autoSpaceDN w:val="0"/>
      <w:adjustRightInd w:val="0"/>
      <w:spacing w:before="120"/>
    </w:pPr>
    <w:rPr>
      <w:sz w:val="32"/>
      <w:szCs w:val="32"/>
    </w:rPr>
  </w:style>
  <w:style w:type="character" w:customStyle="1" w:styleId="10">
    <w:name w:val="Заголовок 1 Знак"/>
    <w:basedOn w:val="a4"/>
    <w:link w:val="1"/>
    <w:uiPriority w:val="9"/>
    <w:rsid w:val="0025689D"/>
    <w:rPr>
      <w:rFonts w:cs="Arial"/>
      <w:b/>
      <w:bCs/>
      <w:caps/>
      <w:kern w:val="32"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9B6632"/>
    <w:rPr>
      <w:rFonts w:ascii="Arial" w:hAnsi="Arial"/>
      <w:i/>
      <w:sz w:val="24"/>
    </w:rPr>
  </w:style>
  <w:style w:type="character" w:customStyle="1" w:styleId="60">
    <w:name w:val="Заголовок 6 Знак"/>
    <w:basedOn w:val="a4"/>
    <w:link w:val="6"/>
    <w:uiPriority w:val="9"/>
    <w:rsid w:val="009B6632"/>
    <w:rPr>
      <w:i/>
      <w:sz w:val="22"/>
    </w:rPr>
  </w:style>
  <w:style w:type="character" w:customStyle="1" w:styleId="70">
    <w:name w:val="Заголовок 7 Знак"/>
    <w:basedOn w:val="a4"/>
    <w:link w:val="7"/>
    <w:uiPriority w:val="9"/>
    <w:rsid w:val="009B6632"/>
    <w:rPr>
      <w:rFonts w:ascii="Arial" w:hAnsi="Arial"/>
    </w:rPr>
  </w:style>
  <w:style w:type="character" w:customStyle="1" w:styleId="80">
    <w:name w:val="Заголовок 8 Знак"/>
    <w:basedOn w:val="a4"/>
    <w:link w:val="8"/>
    <w:uiPriority w:val="9"/>
    <w:rsid w:val="009B6632"/>
    <w:rPr>
      <w:rFonts w:ascii="Arial" w:hAnsi="Arial"/>
      <w:i/>
    </w:rPr>
  </w:style>
  <w:style w:type="character" w:customStyle="1" w:styleId="90">
    <w:name w:val="Заголовок 9 Знак"/>
    <w:basedOn w:val="a4"/>
    <w:link w:val="9"/>
    <w:uiPriority w:val="9"/>
    <w:rsid w:val="009B6632"/>
    <w:rPr>
      <w:rFonts w:ascii="Arial" w:hAnsi="Arial"/>
      <w:b/>
      <w:i/>
      <w:sz w:val="18"/>
    </w:rPr>
  </w:style>
  <w:style w:type="paragraph" w:styleId="afff3">
    <w:name w:val="caption"/>
    <w:basedOn w:val="a3"/>
    <w:next w:val="a3"/>
    <w:uiPriority w:val="35"/>
    <w:unhideWhenUsed/>
    <w:qFormat/>
    <w:rsid w:val="00381804"/>
    <w:pPr>
      <w:spacing w:before="120" w:after="320"/>
      <w:jc w:val="center"/>
    </w:pPr>
    <w:rPr>
      <w:b/>
      <w:iCs/>
      <w:color w:val="000000" w:themeColor="text1"/>
      <w:sz w:val="20"/>
      <w:szCs w:val="18"/>
    </w:rPr>
  </w:style>
  <w:style w:type="character" w:customStyle="1" w:styleId="af7">
    <w:name w:val="Верхний колонтитул Знак"/>
    <w:basedOn w:val="a4"/>
    <w:link w:val="af6"/>
    <w:uiPriority w:val="99"/>
    <w:rsid w:val="009B6632"/>
    <w:rPr>
      <w:sz w:val="26"/>
    </w:rPr>
  </w:style>
  <w:style w:type="character" w:customStyle="1" w:styleId="af9">
    <w:name w:val="Основной текст Знак"/>
    <w:basedOn w:val="a4"/>
    <w:link w:val="af8"/>
    <w:rsid w:val="009B6632"/>
    <w:rPr>
      <w:spacing w:val="-4"/>
      <w:sz w:val="28"/>
      <w:szCs w:val="28"/>
    </w:rPr>
  </w:style>
  <w:style w:type="character" w:customStyle="1" w:styleId="12">
    <w:name w:val="Упомянуть1"/>
    <w:basedOn w:val="a4"/>
    <w:uiPriority w:val="99"/>
    <w:semiHidden/>
    <w:unhideWhenUsed/>
    <w:rsid w:val="009B6632"/>
    <w:rPr>
      <w:color w:val="2B579A"/>
      <w:shd w:val="clear" w:color="auto" w:fill="E6E6E6"/>
    </w:rPr>
  </w:style>
  <w:style w:type="paragraph" w:styleId="afff4">
    <w:name w:val="Subtitle"/>
    <w:basedOn w:val="a3"/>
    <w:next w:val="a3"/>
    <w:link w:val="afff5"/>
    <w:qFormat/>
    <w:rsid w:val="00ED0044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5">
    <w:name w:val="Подзаголовок Знак"/>
    <w:basedOn w:val="a4"/>
    <w:link w:val="afff4"/>
    <w:rsid w:val="00ED004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f6">
    <w:name w:val="Body Text Indent"/>
    <w:basedOn w:val="a3"/>
    <w:link w:val="afff7"/>
    <w:semiHidden/>
    <w:rsid w:val="0035592A"/>
    <w:pPr>
      <w:ind w:firstLine="708"/>
    </w:pPr>
    <w:rPr>
      <w:szCs w:val="28"/>
    </w:rPr>
  </w:style>
  <w:style w:type="character" w:customStyle="1" w:styleId="afff7">
    <w:name w:val="Основной текст с отступом Знак"/>
    <w:basedOn w:val="a4"/>
    <w:link w:val="afff6"/>
    <w:semiHidden/>
    <w:rsid w:val="0035592A"/>
    <w:rPr>
      <w:sz w:val="28"/>
      <w:szCs w:val="28"/>
    </w:rPr>
  </w:style>
  <w:style w:type="table" w:customStyle="1" w:styleId="13">
    <w:name w:val="Сетка таблицы1"/>
    <w:basedOn w:val="a5"/>
    <w:next w:val="af1"/>
    <w:uiPriority w:val="59"/>
    <w:rsid w:val="0035592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8">
    <w:name w:val="FollowedHyperlink"/>
    <w:basedOn w:val="a4"/>
    <w:uiPriority w:val="99"/>
    <w:semiHidden/>
    <w:unhideWhenUsed/>
    <w:rsid w:val="0035592A"/>
    <w:rPr>
      <w:color w:val="800080" w:themeColor="followedHyperlink"/>
      <w:u w:val="single"/>
    </w:rPr>
  </w:style>
  <w:style w:type="paragraph" w:styleId="afff9">
    <w:name w:val="Bibliography"/>
    <w:basedOn w:val="a3"/>
    <w:next w:val="a3"/>
    <w:uiPriority w:val="37"/>
    <w:unhideWhenUsed/>
    <w:rsid w:val="0035592A"/>
    <w:rPr>
      <w:rFonts w:eastAsiaTheme="minorHAnsi" w:cstheme="minorBidi"/>
      <w:szCs w:val="22"/>
      <w:lang w:eastAsia="en-US"/>
    </w:rPr>
  </w:style>
  <w:style w:type="character" w:customStyle="1" w:styleId="contextualspellingandgrammarerror">
    <w:name w:val="contextualspellingandgrammarerror"/>
    <w:basedOn w:val="a4"/>
    <w:rsid w:val="0035520E"/>
  </w:style>
  <w:style w:type="paragraph" w:customStyle="1" w:styleId="afffa">
    <w:name w:val="Название темы"/>
    <w:basedOn w:val="a3"/>
    <w:next w:val="a3"/>
    <w:link w:val="afffb"/>
    <w:qFormat/>
    <w:rsid w:val="00A21CE8"/>
    <w:pPr>
      <w:spacing w:line="3360" w:lineRule="auto"/>
      <w:jc w:val="center"/>
    </w:pPr>
    <w:rPr>
      <w:b/>
      <w:bCs/>
      <w:szCs w:val="28"/>
    </w:rPr>
  </w:style>
  <w:style w:type="character" w:customStyle="1" w:styleId="afffb">
    <w:name w:val="Название темы Знак"/>
    <w:basedOn w:val="a4"/>
    <w:link w:val="afffa"/>
    <w:rsid w:val="00A21CE8"/>
    <w:rPr>
      <w:b/>
      <w:bCs/>
      <w:sz w:val="28"/>
      <w:szCs w:val="28"/>
    </w:rPr>
  </w:style>
  <w:style w:type="paragraph" w:customStyle="1" w:styleId="afffc">
    <w:name w:val="Тип работы"/>
    <w:basedOn w:val="a3"/>
    <w:next w:val="a3"/>
    <w:link w:val="afffd"/>
    <w:qFormat/>
    <w:rsid w:val="00ED52DA"/>
    <w:pPr>
      <w:spacing w:before="1440"/>
      <w:jc w:val="center"/>
    </w:pPr>
    <w:rPr>
      <w:szCs w:val="28"/>
    </w:rPr>
  </w:style>
  <w:style w:type="character" w:customStyle="1" w:styleId="afffd">
    <w:name w:val="Тип работы Знак"/>
    <w:basedOn w:val="a4"/>
    <w:link w:val="afffc"/>
    <w:rsid w:val="00ED52DA"/>
    <w:rPr>
      <w:sz w:val="28"/>
      <w:szCs w:val="28"/>
    </w:rPr>
  </w:style>
  <w:style w:type="numbering" w:customStyle="1" w:styleId="a0">
    <w:name w:val="Список задач"/>
    <w:basedOn w:val="a6"/>
    <w:uiPriority w:val="99"/>
    <w:rsid w:val="00BE4DE3"/>
    <w:pPr>
      <w:numPr>
        <w:numId w:val="33"/>
      </w:numPr>
    </w:pPr>
  </w:style>
  <w:style w:type="paragraph" w:styleId="41">
    <w:name w:val="toc 4"/>
    <w:basedOn w:val="a3"/>
    <w:next w:val="a3"/>
    <w:autoRedefine/>
    <w:unhideWhenUsed/>
    <w:rsid w:val="008450FB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3"/>
    <w:next w:val="a3"/>
    <w:autoRedefine/>
    <w:unhideWhenUsed/>
    <w:rsid w:val="008450FB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3"/>
    <w:next w:val="a3"/>
    <w:autoRedefine/>
    <w:unhideWhenUsed/>
    <w:rsid w:val="008450FB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3"/>
    <w:next w:val="a3"/>
    <w:autoRedefine/>
    <w:unhideWhenUsed/>
    <w:rsid w:val="008450F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3"/>
    <w:next w:val="a3"/>
    <w:autoRedefine/>
    <w:unhideWhenUsed/>
    <w:rsid w:val="008450FB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3"/>
    <w:next w:val="a3"/>
    <w:autoRedefine/>
    <w:unhideWhenUsed/>
    <w:rsid w:val="008450FB"/>
    <w:pPr>
      <w:ind w:left="2240"/>
    </w:pPr>
    <w:rPr>
      <w:rFonts w:asciiTheme="minorHAnsi" w:hAnsiTheme="minorHAnsi" w:cstheme="minorHAnsi"/>
      <w:sz w:val="18"/>
      <w:szCs w:val="18"/>
    </w:rPr>
  </w:style>
  <w:style w:type="paragraph" w:customStyle="1" w:styleId="msonormal0">
    <w:name w:val="msonormal"/>
    <w:basedOn w:val="a3"/>
    <w:rsid w:val="002E748C"/>
    <w:pPr>
      <w:spacing w:before="100" w:beforeAutospacing="1" w:after="100" w:afterAutospacing="1"/>
      <w:ind w:firstLine="0"/>
    </w:pPr>
    <w:rPr>
      <w:sz w:val="24"/>
      <w:szCs w:val="24"/>
    </w:rPr>
  </w:style>
  <w:style w:type="paragraph" w:customStyle="1" w:styleId="sc1">
    <w:name w:val="sc1"/>
    <w:basedOn w:val="a3"/>
    <w:rsid w:val="002E748C"/>
    <w:pPr>
      <w:spacing w:before="100" w:beforeAutospacing="1" w:after="100" w:afterAutospacing="1"/>
      <w:ind w:firstLine="0"/>
    </w:pPr>
    <w:rPr>
      <w:b/>
      <w:bCs/>
      <w:i/>
      <w:iCs/>
      <w:color w:val="7F9F7F"/>
      <w:sz w:val="24"/>
      <w:szCs w:val="24"/>
    </w:rPr>
  </w:style>
  <w:style w:type="paragraph" w:customStyle="1" w:styleId="sc2">
    <w:name w:val="sc2"/>
    <w:basedOn w:val="a3"/>
    <w:rsid w:val="002E748C"/>
    <w:pPr>
      <w:spacing w:before="100" w:beforeAutospacing="1" w:after="100" w:afterAutospacing="1"/>
      <w:ind w:firstLine="0"/>
    </w:pPr>
    <w:rPr>
      <w:color w:val="8CD0D3"/>
      <w:sz w:val="24"/>
      <w:szCs w:val="24"/>
    </w:rPr>
  </w:style>
  <w:style w:type="paragraph" w:customStyle="1" w:styleId="sc3">
    <w:name w:val="sc3"/>
    <w:basedOn w:val="a3"/>
    <w:rsid w:val="002E748C"/>
    <w:pPr>
      <w:spacing w:before="100" w:beforeAutospacing="1" w:after="100" w:afterAutospacing="1"/>
      <w:ind w:firstLine="0"/>
    </w:pPr>
    <w:rPr>
      <w:color w:val="CC9393"/>
      <w:sz w:val="24"/>
      <w:szCs w:val="24"/>
    </w:rPr>
  </w:style>
  <w:style w:type="paragraph" w:customStyle="1" w:styleId="sc4">
    <w:name w:val="sc4"/>
    <w:basedOn w:val="a3"/>
    <w:rsid w:val="002E748C"/>
    <w:pPr>
      <w:spacing w:before="100" w:beforeAutospacing="1" w:after="100" w:afterAutospacing="1"/>
      <w:ind w:firstLine="0"/>
    </w:pPr>
    <w:rPr>
      <w:color w:val="DCA3A3"/>
      <w:sz w:val="24"/>
      <w:szCs w:val="24"/>
    </w:rPr>
  </w:style>
  <w:style w:type="paragraph" w:customStyle="1" w:styleId="sc5">
    <w:name w:val="sc5"/>
    <w:basedOn w:val="a3"/>
    <w:rsid w:val="002E748C"/>
    <w:pPr>
      <w:spacing w:before="100" w:beforeAutospacing="1" w:after="100" w:afterAutospacing="1"/>
      <w:ind w:firstLine="0"/>
    </w:pPr>
    <w:rPr>
      <w:b/>
      <w:bCs/>
      <w:color w:val="DFC47D"/>
      <w:sz w:val="24"/>
      <w:szCs w:val="24"/>
    </w:rPr>
  </w:style>
  <w:style w:type="paragraph" w:customStyle="1" w:styleId="sc9">
    <w:name w:val="sc9"/>
    <w:basedOn w:val="a3"/>
    <w:rsid w:val="002E748C"/>
    <w:pPr>
      <w:spacing w:before="100" w:beforeAutospacing="1" w:after="100" w:afterAutospacing="1"/>
      <w:ind w:firstLine="0"/>
    </w:pPr>
    <w:rPr>
      <w:color w:val="CEDF99"/>
      <w:sz w:val="24"/>
      <w:szCs w:val="24"/>
    </w:rPr>
  </w:style>
  <w:style w:type="paragraph" w:customStyle="1" w:styleId="sc10">
    <w:name w:val="sc10"/>
    <w:basedOn w:val="a3"/>
    <w:rsid w:val="002E748C"/>
    <w:pPr>
      <w:spacing w:before="100" w:beforeAutospacing="1" w:after="100" w:afterAutospacing="1"/>
      <w:ind w:firstLine="0"/>
    </w:pPr>
    <w:rPr>
      <w:b/>
      <w:bCs/>
      <w:color w:val="9F9D6D"/>
      <w:sz w:val="24"/>
      <w:szCs w:val="24"/>
    </w:rPr>
  </w:style>
  <w:style w:type="paragraph" w:customStyle="1" w:styleId="sc15">
    <w:name w:val="sc15"/>
    <w:basedOn w:val="a3"/>
    <w:rsid w:val="002E748C"/>
    <w:pPr>
      <w:spacing w:before="100" w:beforeAutospacing="1" w:after="100" w:afterAutospacing="1"/>
      <w:ind w:firstLine="0"/>
    </w:pPr>
    <w:rPr>
      <w:i/>
      <w:iCs/>
      <w:color w:val="93E0E3"/>
      <w:sz w:val="24"/>
      <w:szCs w:val="24"/>
    </w:rPr>
  </w:style>
  <w:style w:type="paragraph" w:customStyle="1" w:styleId="sc17">
    <w:name w:val="sc17"/>
    <w:basedOn w:val="a3"/>
    <w:rsid w:val="002E748C"/>
    <w:pPr>
      <w:spacing w:before="100" w:beforeAutospacing="1" w:after="100" w:afterAutospacing="1"/>
      <w:ind w:firstLine="0"/>
    </w:pPr>
    <w:rPr>
      <w:color w:val="DCA3A3"/>
      <w:sz w:val="24"/>
      <w:szCs w:val="24"/>
    </w:rPr>
  </w:style>
  <w:style w:type="character" w:customStyle="1" w:styleId="sc11">
    <w:name w:val="sc11"/>
    <w:basedOn w:val="a4"/>
    <w:rsid w:val="002E748C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a4"/>
    <w:rsid w:val="002E748C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a4"/>
    <w:rsid w:val="002E748C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a4"/>
    <w:rsid w:val="002E748C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a4"/>
    <w:rsid w:val="002E748C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91">
    <w:name w:val="sc91"/>
    <w:basedOn w:val="a4"/>
    <w:rsid w:val="002E748C"/>
    <w:rPr>
      <w:rFonts w:ascii="Consolas" w:hAnsi="Consolas" w:hint="default"/>
      <w:color w:val="CEDF99"/>
      <w:sz w:val="20"/>
      <w:szCs w:val="20"/>
    </w:rPr>
  </w:style>
  <w:style w:type="character" w:customStyle="1" w:styleId="sc21">
    <w:name w:val="sc21"/>
    <w:basedOn w:val="a4"/>
    <w:rsid w:val="002E748C"/>
    <w:rPr>
      <w:rFonts w:ascii="Consolas" w:hAnsi="Consolas" w:hint="default"/>
      <w:color w:val="8CD0D3"/>
      <w:sz w:val="20"/>
      <w:szCs w:val="20"/>
    </w:rPr>
  </w:style>
  <w:style w:type="character" w:customStyle="1" w:styleId="sc14">
    <w:name w:val="sc14"/>
    <w:basedOn w:val="a4"/>
    <w:rsid w:val="002E748C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a4"/>
    <w:rsid w:val="002E748C"/>
    <w:rPr>
      <w:rFonts w:ascii="Consolas" w:hAnsi="Consolas" w:hint="default"/>
      <w:color w:val="DCA3A3"/>
      <w:sz w:val="20"/>
      <w:szCs w:val="20"/>
    </w:rPr>
  </w:style>
  <w:style w:type="character" w:customStyle="1" w:styleId="sc31">
    <w:name w:val="sc31"/>
    <w:basedOn w:val="a4"/>
    <w:rsid w:val="002E748C"/>
    <w:rPr>
      <w:rFonts w:ascii="Consolas" w:hAnsi="Consolas" w:hint="default"/>
      <w:color w:val="CC9393"/>
      <w:sz w:val="20"/>
      <w:szCs w:val="20"/>
    </w:rPr>
  </w:style>
  <w:style w:type="character" w:customStyle="1" w:styleId="sc171">
    <w:name w:val="sc171"/>
    <w:basedOn w:val="a4"/>
    <w:rsid w:val="002E748C"/>
    <w:rPr>
      <w:rFonts w:ascii="Consolas" w:hAnsi="Consolas" w:hint="default"/>
      <w:color w:val="DCA3A3"/>
      <w:sz w:val="20"/>
      <w:szCs w:val="20"/>
    </w:rPr>
  </w:style>
  <w:style w:type="character" w:customStyle="1" w:styleId="sc151">
    <w:name w:val="sc151"/>
    <w:basedOn w:val="a4"/>
    <w:rsid w:val="002E748C"/>
    <w:rPr>
      <w:rFonts w:ascii="Consolas" w:hAnsi="Consolas" w:hint="default"/>
      <w:i/>
      <w:iCs/>
      <w:color w:val="93E0E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3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3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rbunov\Application%20Data\Microsoft\&#1064;&#1072;&#1073;&#1083;&#1086;&#1085;&#1099;\GAV%20-%20&#1096;&#1072;&#1073;&#1083;&#1086;&#1085;%20&#1056;&#1069;&#1057;%20&#1047;&#1080;&#105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7</b:Tag>
    <b:SourceType>InternetSite</b:SourceType>
    <b:Guid>{5F032A27-27A3-4F18-8FDE-69216F95291B}</b:Guid>
    <b:Title>Blender</b:Title>
    <b:InternetSiteTitle>Wikipedia</b:InternetSiteTitle>
    <b:YearAccessed>2018</b:YearAccessed>
    <b:MonthAccessed>Декабря</b:MonthAccessed>
    <b:DayAccessed>29</b:DayAccessed>
    <b:URL>https://ru.wikipedia.org/wiki/Blender</b:URL>
    <b:RefOrder>2</b:RefOrder>
  </b:Source>
  <b:Source>
    <b:Tag>6</b:Tag>
    <b:SourceType>InternetSite</b:SourceType>
    <b:Guid>{A482DC49-CF5F-4BFD-99B9-C7182AFE677B}</b:Guid>
    <b:Title>Unity (Игровой движок)</b:Title>
    <b:InternetSiteTitle>Wikipedia</b:InternetSiteTitle>
    <b:URL>https://ru.wikipedia.org/wiki/Unity_(игровой_движок)</b:URL>
    <b:YearAccessed>2018</b:YearAccessed>
    <b:MonthAccessed>Декабря</b:MonthAccessed>
    <b:DayAccessed>29</b:DayAccessed>
    <b:RefOrder>3</b:RefOrder>
  </b:Source>
  <b:Source>
    <b:Tag>1</b:Tag>
    <b:SourceType>InternetSite</b:SourceType>
    <b:Guid>{C0736981-2D4E-441C-BBCA-04BE3724D81C}</b:Guid>
    <b:Title>Квесты</b:Title>
    <b:InternetSiteTitle>Канобу</b:InternetSiteTitle>
    <b:YearAccessed>2018</b:YearAccessed>
    <b:MonthAccessed>Декабря</b:MonthAccessed>
    <b:DayAccessed>30</b:DayAccessed>
    <b:URL>https://kanobu.ru/games/collections/kvesty/</b:URL>
    <b:RefOrder>1</b:RefOrder>
  </b:Source>
  <b:Source>
    <b:Tag>2</b:Tag>
    <b:SourceType>InternetSite</b:SourceType>
    <b:Guid>{BECA4978-E223-49F2-B412-478361D75781}</b:Guid>
    <b:Title>Portal</b:Title>
    <b:InternetSiteTitle>Wikipedia</b:InternetSiteTitle>
    <b:YearAccessed>2018</b:YearAccessed>
    <b:MonthAccessed>Декабря</b:MonthAccessed>
    <b:DayAccessed>30</b:DayAccessed>
    <b:URL>https://ru.wikipedia.org/wiki/Portal</b:URL>
    <b:RefOrder>4</b:RefOrder>
  </b:Source>
  <b:Source>
    <b:Tag>3</b:Tag>
    <b:SourceType>InternetSite</b:SourceType>
    <b:Guid>{FCF64320-5A98-4C6B-8406-459DAA22C915}</b:Guid>
    <b:Title>The Swapper</b:Title>
    <b:InternetSiteTitle>Wikipedia</b:InternetSiteTitle>
    <b:YearAccessed>2018</b:YearAccessed>
    <b:MonthAccessed>Декабря</b:MonthAccessed>
    <b:DayAccessed>30</b:DayAccessed>
    <b:URL>https://ru.wikipedia.org/wiki/The_Swapper</b:URL>
    <b:RefOrder>5</b:RefOrder>
  </b:Source>
  <b:Source>
    <b:Tag>4</b:Tag>
    <b:SourceType>InternetSite</b:SourceType>
    <b:Guid>{A94C0E51-3A0E-4DBC-9B7B-C8CD7627900A}</b:Guid>
    <b:Title>The Turing Test</b:Title>
    <b:InternetSiteTitle>Wikipedia</b:InternetSiteTitle>
    <b:YearAccessed>2018</b:YearAccessed>
    <b:MonthAccessed>Декабря</b:MonthAccessed>
    <b:DayAccessed>30</b:DayAccessed>
    <b:URL>https://ru.wikipedia.org/wiki/The_Turing_Test</b:URL>
    <b:RefOrder>6</b:RefOrder>
  </b:Source>
  <b:Source>
    <b:Tag>5</b:Tag>
    <b:SourceType>InternetSite</b:SourceType>
    <b:Guid>{2047F9B6-E433-4CF6-B6BE-E0751E4B0B49}</b:Guid>
    <b:Title>Категория: Игры об Индиане Джонсе</b:Title>
    <b:InternetSiteTitle>Wikipedia</b:InternetSiteTitle>
    <b:YearAccessed>2018</b:YearAccessed>
    <b:MonthAccessed>Декабря</b:MonthAccessed>
    <b:DayAccessed>30</b:DayAccessed>
    <b:URL>https://ru.wikipedia.org/wiki/Категория:Игры_об_Индиане_Джонсе</b:URL>
    <b:RefOrder>7</b:RefOrder>
  </b:Source>
</b:Sources>
</file>

<file path=customXml/itemProps1.xml><?xml version="1.0" encoding="utf-8"?>
<ds:datastoreItem xmlns:ds="http://schemas.openxmlformats.org/officeDocument/2006/customXml" ds:itemID="{EAA85A71-0CA0-4383-8A63-4680935C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GAV - шаблон РЭС ЗиС.dot</Template>
  <TotalTime>1199</TotalTime>
  <Pages>12</Pages>
  <Words>1180</Words>
  <Characters>11253</Characters>
  <Application>Microsoft Office Word</Application>
  <DocSecurity>0</DocSecurity>
  <Lines>93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Links>
    <vt:vector size="36" baseType="variant">
      <vt:variant>
        <vt:i4>1835031</vt:i4>
      </vt:variant>
      <vt:variant>
        <vt:i4>195</vt:i4>
      </vt:variant>
      <vt:variant>
        <vt:i4>0</vt:i4>
      </vt:variant>
      <vt:variant>
        <vt:i4>5</vt:i4>
      </vt:variant>
      <vt:variant>
        <vt:lpwstr>http://www.osp.ru/nets/2008/09/5300705/index.html</vt:lpwstr>
      </vt:variant>
      <vt:variant>
        <vt:lpwstr/>
      </vt:variant>
      <vt:variant>
        <vt:i4>7864367</vt:i4>
      </vt:variant>
      <vt:variant>
        <vt:i4>189</vt:i4>
      </vt:variant>
      <vt:variant>
        <vt:i4>0</vt:i4>
      </vt:variant>
      <vt:variant>
        <vt:i4>5</vt:i4>
      </vt:variant>
      <vt:variant>
        <vt:lpwstr>http://filcom.ru/ru/35.html</vt:lpwstr>
      </vt:variant>
      <vt:variant>
        <vt:lpwstr/>
      </vt:variant>
      <vt:variant>
        <vt:i4>7864367</vt:i4>
      </vt:variant>
      <vt:variant>
        <vt:i4>186</vt:i4>
      </vt:variant>
      <vt:variant>
        <vt:i4>0</vt:i4>
      </vt:variant>
      <vt:variant>
        <vt:i4>5</vt:i4>
      </vt:variant>
      <vt:variant>
        <vt:lpwstr>http://filcom.ru/ru/35.html</vt:lpwstr>
      </vt:variant>
      <vt:variant>
        <vt:lpwstr/>
      </vt:variant>
      <vt:variant>
        <vt:i4>8126510</vt:i4>
      </vt:variant>
      <vt:variant>
        <vt:i4>183</vt:i4>
      </vt:variant>
      <vt:variant>
        <vt:i4>0</vt:i4>
      </vt:variant>
      <vt:variant>
        <vt:i4>5</vt:i4>
      </vt:variant>
      <vt:variant>
        <vt:lpwstr>http://filcom.ru/ru/21.html</vt:lpwstr>
      </vt:variant>
      <vt:variant>
        <vt:lpwstr/>
      </vt:variant>
      <vt:variant>
        <vt:i4>8257582</vt:i4>
      </vt:variant>
      <vt:variant>
        <vt:i4>180</vt:i4>
      </vt:variant>
      <vt:variant>
        <vt:i4>0</vt:i4>
      </vt:variant>
      <vt:variant>
        <vt:i4>5</vt:i4>
      </vt:variant>
      <vt:variant>
        <vt:lpwstr>http://filcom.ru/ru/23.html</vt:lpwstr>
      </vt:variant>
      <vt:variant>
        <vt:lpwstr/>
      </vt:variant>
      <vt:variant>
        <vt:i4>7864367</vt:i4>
      </vt:variant>
      <vt:variant>
        <vt:i4>177</vt:i4>
      </vt:variant>
      <vt:variant>
        <vt:i4>0</vt:i4>
      </vt:variant>
      <vt:variant>
        <vt:i4>5</vt:i4>
      </vt:variant>
      <vt:variant>
        <vt:lpwstr>http://filcom.ru/ru/35.html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Беридзе Илья Дмитриевич</cp:lastModifiedBy>
  <cp:revision>79</cp:revision>
  <cp:lastPrinted>2012-01-12T08:58:00Z</cp:lastPrinted>
  <dcterms:created xsi:type="dcterms:W3CDTF">2022-04-11T01:10:00Z</dcterms:created>
  <dcterms:modified xsi:type="dcterms:W3CDTF">2023-11-20T12:25:00Z</dcterms:modified>
</cp:coreProperties>
</file>